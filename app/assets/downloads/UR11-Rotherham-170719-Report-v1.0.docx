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0912C" w14:textId="032DDE03" w:rsidR="00EF43B5" w:rsidRPr="0098007D" w:rsidRDefault="000722B7" w:rsidP="002F614C">
      <w:pPr>
        <w:rPr>
          <w:b/>
          <w:sz w:val="40"/>
          <w:szCs w:val="40"/>
        </w:rPr>
      </w:pPr>
      <w:r>
        <w:rPr>
          <w:b/>
          <w:sz w:val="40"/>
          <w:szCs w:val="40"/>
        </w:rPr>
        <w:t>Share Your Information</w:t>
      </w:r>
    </w:p>
    <w:p w14:paraId="3C20820B" w14:textId="6D219E71" w:rsidR="00F31F93" w:rsidRPr="0098007D" w:rsidRDefault="00474E6A" w:rsidP="002F614C">
      <w:pPr>
        <w:rPr>
          <w:b/>
          <w:sz w:val="40"/>
          <w:szCs w:val="40"/>
        </w:rPr>
      </w:pPr>
      <w:r>
        <w:rPr>
          <w:b/>
          <w:sz w:val="40"/>
          <w:szCs w:val="40"/>
        </w:rPr>
        <w:t>UR11</w:t>
      </w:r>
      <w:r w:rsidR="00E77D01">
        <w:rPr>
          <w:b/>
          <w:sz w:val="40"/>
          <w:szCs w:val="40"/>
        </w:rPr>
        <w:t xml:space="preserve"> </w:t>
      </w:r>
      <w:r w:rsidR="00F31F93" w:rsidRPr="0098007D">
        <w:rPr>
          <w:b/>
          <w:sz w:val="40"/>
          <w:szCs w:val="40"/>
        </w:rPr>
        <w:t xml:space="preserve">- </w:t>
      </w:r>
      <w:r w:rsidR="00D36005" w:rsidRPr="0098007D">
        <w:rPr>
          <w:b/>
          <w:sz w:val="40"/>
          <w:szCs w:val="40"/>
        </w:rPr>
        <w:t>User Research Report</w:t>
      </w:r>
    </w:p>
    <w:p w14:paraId="1540FD45" w14:textId="77777777" w:rsidR="00EF43B5" w:rsidRDefault="00EF43B5" w:rsidP="002F614C"/>
    <w:p w14:paraId="47F3ADA0" w14:textId="01C8874C" w:rsidR="00F31F93" w:rsidRPr="000668F4" w:rsidRDefault="008B34BB" w:rsidP="002F614C">
      <w:r>
        <w:t xml:space="preserve">User Testing at </w:t>
      </w:r>
      <w:r w:rsidR="00474E6A">
        <w:t>Rotherham Neighbourhood Hub 17</w:t>
      </w:r>
      <w:r w:rsidR="00474E6A" w:rsidRPr="00474E6A">
        <w:rPr>
          <w:vertAlign w:val="superscript"/>
        </w:rPr>
        <w:t>th</w:t>
      </w:r>
      <w:r w:rsidR="00474E6A">
        <w:t xml:space="preserve"> July </w:t>
      </w:r>
      <w:r w:rsidR="002C53F0">
        <w:t>2019.</w:t>
      </w:r>
    </w:p>
    <w:p w14:paraId="0096986F" w14:textId="1F945F98" w:rsidR="007E137D" w:rsidRPr="000668F4" w:rsidRDefault="007E137D" w:rsidP="002F614C"/>
    <w:p w14:paraId="1A240231" w14:textId="07E8309D" w:rsidR="00434D11" w:rsidRPr="00434D11" w:rsidRDefault="00434D11" w:rsidP="002F614C">
      <w:r w:rsidRPr="00434D11">
        <w:t>David Niland</w:t>
      </w:r>
    </w:p>
    <w:p w14:paraId="4370F112" w14:textId="0D748A34" w:rsidR="00744322" w:rsidRPr="00434D11" w:rsidRDefault="00F21C7F" w:rsidP="002F614C">
      <w:r>
        <w:t>V1.0</w:t>
      </w:r>
      <w:bookmarkStart w:id="0" w:name="_GoBack"/>
      <w:bookmarkEnd w:id="0"/>
    </w:p>
    <w:p w14:paraId="3D4C566B" w14:textId="77777777" w:rsidR="00D36005" w:rsidRDefault="00D36005" w:rsidP="002F614C"/>
    <w:p w14:paraId="6BB8AE2A" w14:textId="05350F38" w:rsidR="00F513A4" w:rsidRPr="00D36005" w:rsidRDefault="00474E6A" w:rsidP="002F614C">
      <w:r>
        <w:t>UR11 – Rotherham 17/07</w:t>
      </w:r>
      <w:r w:rsidR="00FB6FB8" w:rsidRPr="00D36005">
        <w:t>/2019</w:t>
      </w:r>
    </w:p>
    <w:p w14:paraId="5A56AF27" w14:textId="53C8F303" w:rsidR="00FB6FB8" w:rsidRDefault="004C4439" w:rsidP="004C4439">
      <w:pPr>
        <w:tabs>
          <w:tab w:val="left" w:pos="7755"/>
        </w:tabs>
      </w:pPr>
      <w:r>
        <w:tab/>
      </w:r>
    </w:p>
    <w:p w14:paraId="12AF8A06" w14:textId="734EBB0E" w:rsidR="00FC1ECB" w:rsidRDefault="00FC1ECB" w:rsidP="002F614C"/>
    <w:sdt>
      <w:sdtPr>
        <w:rPr>
          <w:rFonts w:ascii="Arial" w:eastAsiaTheme="minorHAnsi" w:hAnsi="Arial" w:cs="Arial"/>
          <w:color w:val="auto"/>
          <w:sz w:val="24"/>
          <w:szCs w:val="24"/>
          <w:lang w:val="en-GB"/>
        </w:rPr>
        <w:id w:val="781379160"/>
        <w:docPartObj>
          <w:docPartGallery w:val="Table of Contents"/>
          <w:docPartUnique/>
        </w:docPartObj>
      </w:sdtPr>
      <w:sdtEndPr>
        <w:rPr>
          <w:noProof/>
        </w:rPr>
      </w:sdtEndPr>
      <w:sdtContent>
        <w:p w14:paraId="44B68039" w14:textId="00B412FE" w:rsidR="00195909" w:rsidRDefault="00195909" w:rsidP="002F614C">
          <w:pPr>
            <w:pStyle w:val="TOCHeading"/>
          </w:pPr>
          <w:r>
            <w:t>Contents</w:t>
          </w:r>
        </w:p>
        <w:p w14:paraId="47D37AEC" w14:textId="4BDEE1BE" w:rsidR="00AA04AF" w:rsidRDefault="00195909">
          <w:pPr>
            <w:pStyle w:val="TOC1"/>
            <w:tabs>
              <w:tab w:val="left" w:pos="44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5899361" w:history="1">
            <w:r w:rsidR="00AA04AF" w:rsidRPr="00ED4271">
              <w:rPr>
                <w:rStyle w:val="Hyperlink"/>
                <w:noProof/>
              </w:rPr>
              <w:t>1.</w:t>
            </w:r>
            <w:r w:rsidR="00AA04AF">
              <w:rPr>
                <w:rFonts w:asciiTheme="minorHAnsi" w:eastAsiaTheme="minorEastAsia" w:hAnsiTheme="minorHAnsi" w:cstheme="minorBidi"/>
                <w:noProof/>
                <w:sz w:val="22"/>
                <w:szCs w:val="22"/>
                <w:lang w:eastAsia="en-GB"/>
              </w:rPr>
              <w:tab/>
            </w:r>
            <w:r w:rsidR="00AA04AF" w:rsidRPr="00ED4271">
              <w:rPr>
                <w:rStyle w:val="Hyperlink"/>
                <w:noProof/>
              </w:rPr>
              <w:t>Details</w:t>
            </w:r>
            <w:r w:rsidR="00AA04AF">
              <w:rPr>
                <w:noProof/>
                <w:webHidden/>
              </w:rPr>
              <w:tab/>
            </w:r>
            <w:r w:rsidR="00AA04AF">
              <w:rPr>
                <w:noProof/>
                <w:webHidden/>
              </w:rPr>
              <w:fldChar w:fldCharType="begin"/>
            </w:r>
            <w:r w:rsidR="00AA04AF">
              <w:rPr>
                <w:noProof/>
                <w:webHidden/>
              </w:rPr>
              <w:instrText xml:space="preserve"> PAGEREF _Toc15899361 \h </w:instrText>
            </w:r>
            <w:r w:rsidR="00AA04AF">
              <w:rPr>
                <w:noProof/>
                <w:webHidden/>
              </w:rPr>
            </w:r>
            <w:r w:rsidR="00AA04AF">
              <w:rPr>
                <w:noProof/>
                <w:webHidden/>
              </w:rPr>
              <w:fldChar w:fldCharType="separate"/>
            </w:r>
            <w:r w:rsidR="00AA04AF">
              <w:rPr>
                <w:noProof/>
                <w:webHidden/>
              </w:rPr>
              <w:t>2</w:t>
            </w:r>
            <w:r w:rsidR="00AA04AF">
              <w:rPr>
                <w:noProof/>
                <w:webHidden/>
              </w:rPr>
              <w:fldChar w:fldCharType="end"/>
            </w:r>
          </w:hyperlink>
        </w:p>
        <w:p w14:paraId="171F780B" w14:textId="30F935D8"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2" w:history="1">
            <w:r w:rsidRPr="00ED4271">
              <w:rPr>
                <w:rStyle w:val="Hyperlink"/>
                <w:noProof/>
              </w:rPr>
              <w:t>2.</w:t>
            </w:r>
            <w:r>
              <w:rPr>
                <w:rFonts w:asciiTheme="minorHAnsi" w:eastAsiaTheme="minorEastAsia" w:hAnsiTheme="minorHAnsi" w:cstheme="minorBidi"/>
                <w:noProof/>
                <w:sz w:val="22"/>
                <w:szCs w:val="22"/>
                <w:lang w:eastAsia="en-GB"/>
              </w:rPr>
              <w:tab/>
            </w:r>
            <w:r w:rsidRPr="00ED4271">
              <w:rPr>
                <w:rStyle w:val="Hyperlink"/>
                <w:noProof/>
              </w:rPr>
              <w:t>Research Session</w:t>
            </w:r>
            <w:r>
              <w:rPr>
                <w:noProof/>
                <w:webHidden/>
              </w:rPr>
              <w:tab/>
            </w:r>
            <w:r>
              <w:rPr>
                <w:noProof/>
                <w:webHidden/>
              </w:rPr>
              <w:fldChar w:fldCharType="begin"/>
            </w:r>
            <w:r>
              <w:rPr>
                <w:noProof/>
                <w:webHidden/>
              </w:rPr>
              <w:instrText xml:space="preserve"> PAGEREF _Toc15899362 \h </w:instrText>
            </w:r>
            <w:r>
              <w:rPr>
                <w:noProof/>
                <w:webHidden/>
              </w:rPr>
            </w:r>
            <w:r>
              <w:rPr>
                <w:noProof/>
                <w:webHidden/>
              </w:rPr>
              <w:fldChar w:fldCharType="separate"/>
            </w:r>
            <w:r>
              <w:rPr>
                <w:noProof/>
                <w:webHidden/>
              </w:rPr>
              <w:t>2</w:t>
            </w:r>
            <w:r>
              <w:rPr>
                <w:noProof/>
                <w:webHidden/>
              </w:rPr>
              <w:fldChar w:fldCharType="end"/>
            </w:r>
          </w:hyperlink>
        </w:p>
        <w:p w14:paraId="2D4CFC57" w14:textId="5EA2961C"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3" w:history="1">
            <w:r w:rsidRPr="00ED4271">
              <w:rPr>
                <w:rStyle w:val="Hyperlink"/>
                <w:noProof/>
              </w:rPr>
              <w:t>3.</w:t>
            </w:r>
            <w:r>
              <w:rPr>
                <w:rFonts w:asciiTheme="minorHAnsi" w:eastAsiaTheme="minorEastAsia" w:hAnsiTheme="minorHAnsi" w:cstheme="minorBidi"/>
                <w:noProof/>
                <w:sz w:val="22"/>
                <w:szCs w:val="22"/>
                <w:lang w:eastAsia="en-GB"/>
              </w:rPr>
              <w:tab/>
            </w:r>
            <w:r w:rsidRPr="00ED4271">
              <w:rPr>
                <w:rStyle w:val="Hyperlink"/>
                <w:noProof/>
              </w:rPr>
              <w:t>Research goals</w:t>
            </w:r>
            <w:r>
              <w:rPr>
                <w:noProof/>
                <w:webHidden/>
              </w:rPr>
              <w:tab/>
            </w:r>
            <w:r>
              <w:rPr>
                <w:noProof/>
                <w:webHidden/>
              </w:rPr>
              <w:fldChar w:fldCharType="begin"/>
            </w:r>
            <w:r>
              <w:rPr>
                <w:noProof/>
                <w:webHidden/>
              </w:rPr>
              <w:instrText xml:space="preserve"> PAGEREF _Toc15899363 \h </w:instrText>
            </w:r>
            <w:r>
              <w:rPr>
                <w:noProof/>
                <w:webHidden/>
              </w:rPr>
            </w:r>
            <w:r>
              <w:rPr>
                <w:noProof/>
                <w:webHidden/>
              </w:rPr>
              <w:fldChar w:fldCharType="separate"/>
            </w:r>
            <w:r>
              <w:rPr>
                <w:noProof/>
                <w:webHidden/>
              </w:rPr>
              <w:t>2</w:t>
            </w:r>
            <w:r>
              <w:rPr>
                <w:noProof/>
                <w:webHidden/>
              </w:rPr>
              <w:fldChar w:fldCharType="end"/>
            </w:r>
          </w:hyperlink>
        </w:p>
        <w:p w14:paraId="7D794DE0" w14:textId="172BF80E"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4" w:history="1">
            <w:r w:rsidRPr="00ED4271">
              <w:rPr>
                <w:rStyle w:val="Hyperlink"/>
                <w:noProof/>
              </w:rPr>
              <w:t>4.</w:t>
            </w:r>
            <w:r>
              <w:rPr>
                <w:rFonts w:asciiTheme="minorHAnsi" w:eastAsiaTheme="minorEastAsia" w:hAnsiTheme="minorHAnsi" w:cstheme="minorBidi"/>
                <w:noProof/>
                <w:sz w:val="22"/>
                <w:szCs w:val="22"/>
                <w:lang w:eastAsia="en-GB"/>
              </w:rPr>
              <w:tab/>
            </w:r>
            <w:r w:rsidRPr="00ED4271">
              <w:rPr>
                <w:rStyle w:val="Hyperlink"/>
                <w:noProof/>
              </w:rPr>
              <w:t>Prototype</w:t>
            </w:r>
            <w:r>
              <w:rPr>
                <w:noProof/>
                <w:webHidden/>
              </w:rPr>
              <w:tab/>
            </w:r>
            <w:r>
              <w:rPr>
                <w:noProof/>
                <w:webHidden/>
              </w:rPr>
              <w:fldChar w:fldCharType="begin"/>
            </w:r>
            <w:r>
              <w:rPr>
                <w:noProof/>
                <w:webHidden/>
              </w:rPr>
              <w:instrText xml:space="preserve"> PAGEREF _Toc15899364 \h </w:instrText>
            </w:r>
            <w:r>
              <w:rPr>
                <w:noProof/>
                <w:webHidden/>
              </w:rPr>
            </w:r>
            <w:r>
              <w:rPr>
                <w:noProof/>
                <w:webHidden/>
              </w:rPr>
              <w:fldChar w:fldCharType="separate"/>
            </w:r>
            <w:r>
              <w:rPr>
                <w:noProof/>
                <w:webHidden/>
              </w:rPr>
              <w:t>2</w:t>
            </w:r>
            <w:r>
              <w:rPr>
                <w:noProof/>
                <w:webHidden/>
              </w:rPr>
              <w:fldChar w:fldCharType="end"/>
            </w:r>
          </w:hyperlink>
        </w:p>
        <w:p w14:paraId="31AD7406" w14:textId="5A50A4A6"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5" w:history="1">
            <w:r w:rsidRPr="00ED4271">
              <w:rPr>
                <w:rStyle w:val="Hyperlink"/>
                <w:noProof/>
              </w:rPr>
              <w:t>5.</w:t>
            </w:r>
            <w:r>
              <w:rPr>
                <w:rFonts w:asciiTheme="minorHAnsi" w:eastAsiaTheme="minorEastAsia" w:hAnsiTheme="minorHAnsi" w:cstheme="minorBidi"/>
                <w:noProof/>
                <w:sz w:val="22"/>
                <w:szCs w:val="22"/>
                <w:lang w:eastAsia="en-GB"/>
              </w:rPr>
              <w:tab/>
            </w:r>
            <w:r w:rsidRPr="00ED4271">
              <w:rPr>
                <w:rStyle w:val="Hyperlink"/>
                <w:noProof/>
              </w:rPr>
              <w:t>Key Insight</w:t>
            </w:r>
            <w:r>
              <w:rPr>
                <w:noProof/>
                <w:webHidden/>
              </w:rPr>
              <w:tab/>
            </w:r>
            <w:r>
              <w:rPr>
                <w:noProof/>
                <w:webHidden/>
              </w:rPr>
              <w:fldChar w:fldCharType="begin"/>
            </w:r>
            <w:r>
              <w:rPr>
                <w:noProof/>
                <w:webHidden/>
              </w:rPr>
              <w:instrText xml:space="preserve"> PAGEREF _Toc15899365 \h </w:instrText>
            </w:r>
            <w:r>
              <w:rPr>
                <w:noProof/>
                <w:webHidden/>
              </w:rPr>
            </w:r>
            <w:r>
              <w:rPr>
                <w:noProof/>
                <w:webHidden/>
              </w:rPr>
              <w:fldChar w:fldCharType="separate"/>
            </w:r>
            <w:r>
              <w:rPr>
                <w:noProof/>
                <w:webHidden/>
              </w:rPr>
              <w:t>3</w:t>
            </w:r>
            <w:r>
              <w:rPr>
                <w:noProof/>
                <w:webHidden/>
              </w:rPr>
              <w:fldChar w:fldCharType="end"/>
            </w:r>
          </w:hyperlink>
        </w:p>
        <w:p w14:paraId="6648E883" w14:textId="5D980A5D"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6" w:history="1">
            <w:r w:rsidRPr="00ED4271">
              <w:rPr>
                <w:rStyle w:val="Hyperlink"/>
                <w:noProof/>
              </w:rPr>
              <w:t>6.</w:t>
            </w:r>
            <w:r>
              <w:rPr>
                <w:rFonts w:asciiTheme="minorHAnsi" w:eastAsiaTheme="minorEastAsia" w:hAnsiTheme="minorHAnsi" w:cstheme="minorBidi"/>
                <w:noProof/>
                <w:sz w:val="22"/>
                <w:szCs w:val="22"/>
                <w:lang w:eastAsia="en-GB"/>
              </w:rPr>
              <w:tab/>
            </w:r>
            <w:r w:rsidRPr="00ED4271">
              <w:rPr>
                <w:rStyle w:val="Hyperlink"/>
                <w:noProof/>
              </w:rPr>
              <w:t>Participant Insight</w:t>
            </w:r>
            <w:r>
              <w:rPr>
                <w:noProof/>
                <w:webHidden/>
              </w:rPr>
              <w:tab/>
            </w:r>
            <w:r>
              <w:rPr>
                <w:noProof/>
                <w:webHidden/>
              </w:rPr>
              <w:fldChar w:fldCharType="begin"/>
            </w:r>
            <w:r>
              <w:rPr>
                <w:noProof/>
                <w:webHidden/>
              </w:rPr>
              <w:instrText xml:space="preserve"> PAGEREF _Toc15899366 \h </w:instrText>
            </w:r>
            <w:r>
              <w:rPr>
                <w:noProof/>
                <w:webHidden/>
              </w:rPr>
            </w:r>
            <w:r>
              <w:rPr>
                <w:noProof/>
                <w:webHidden/>
              </w:rPr>
              <w:fldChar w:fldCharType="separate"/>
            </w:r>
            <w:r>
              <w:rPr>
                <w:noProof/>
                <w:webHidden/>
              </w:rPr>
              <w:t>4</w:t>
            </w:r>
            <w:r>
              <w:rPr>
                <w:noProof/>
                <w:webHidden/>
              </w:rPr>
              <w:fldChar w:fldCharType="end"/>
            </w:r>
          </w:hyperlink>
        </w:p>
        <w:p w14:paraId="160CDDBB" w14:textId="4F64918B"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67" w:history="1">
            <w:r w:rsidRPr="00ED4271">
              <w:rPr>
                <w:rStyle w:val="Hyperlink"/>
                <w:noProof/>
              </w:rPr>
              <w:t>7.</w:t>
            </w:r>
            <w:r>
              <w:rPr>
                <w:rFonts w:asciiTheme="minorHAnsi" w:eastAsiaTheme="minorEastAsia" w:hAnsiTheme="minorHAnsi" w:cstheme="minorBidi"/>
                <w:noProof/>
                <w:sz w:val="22"/>
                <w:szCs w:val="22"/>
                <w:lang w:eastAsia="en-GB"/>
              </w:rPr>
              <w:tab/>
            </w:r>
            <w:r w:rsidRPr="00ED4271">
              <w:rPr>
                <w:rStyle w:val="Hyperlink"/>
                <w:noProof/>
              </w:rPr>
              <w:t>View or share your benefit information prototype</w:t>
            </w:r>
            <w:r>
              <w:rPr>
                <w:noProof/>
                <w:webHidden/>
              </w:rPr>
              <w:tab/>
            </w:r>
            <w:r>
              <w:rPr>
                <w:noProof/>
                <w:webHidden/>
              </w:rPr>
              <w:fldChar w:fldCharType="begin"/>
            </w:r>
            <w:r>
              <w:rPr>
                <w:noProof/>
                <w:webHidden/>
              </w:rPr>
              <w:instrText xml:space="preserve"> PAGEREF _Toc15899367 \h </w:instrText>
            </w:r>
            <w:r>
              <w:rPr>
                <w:noProof/>
                <w:webHidden/>
              </w:rPr>
            </w:r>
            <w:r>
              <w:rPr>
                <w:noProof/>
                <w:webHidden/>
              </w:rPr>
              <w:fldChar w:fldCharType="separate"/>
            </w:r>
            <w:r>
              <w:rPr>
                <w:noProof/>
                <w:webHidden/>
              </w:rPr>
              <w:t>6</w:t>
            </w:r>
            <w:r>
              <w:rPr>
                <w:noProof/>
                <w:webHidden/>
              </w:rPr>
              <w:fldChar w:fldCharType="end"/>
            </w:r>
          </w:hyperlink>
        </w:p>
        <w:p w14:paraId="06A3173E" w14:textId="6EC84E85"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68" w:history="1">
            <w:r w:rsidRPr="00ED4271">
              <w:rPr>
                <w:rStyle w:val="Hyperlink"/>
                <w:noProof/>
              </w:rPr>
              <w:t>6.1</w:t>
            </w:r>
            <w:r>
              <w:rPr>
                <w:rFonts w:asciiTheme="minorHAnsi" w:eastAsiaTheme="minorEastAsia" w:hAnsiTheme="minorHAnsi" w:cstheme="minorBidi"/>
                <w:noProof/>
                <w:sz w:val="22"/>
                <w:szCs w:val="22"/>
                <w:lang w:eastAsia="en-GB"/>
              </w:rPr>
              <w:tab/>
            </w:r>
            <w:r w:rsidRPr="00ED4271">
              <w:rPr>
                <w:rStyle w:val="Hyperlink"/>
                <w:noProof/>
              </w:rPr>
              <w:t>Page 1 – Share your DLA information</w:t>
            </w:r>
            <w:r>
              <w:rPr>
                <w:noProof/>
                <w:webHidden/>
              </w:rPr>
              <w:tab/>
            </w:r>
            <w:r>
              <w:rPr>
                <w:noProof/>
                <w:webHidden/>
              </w:rPr>
              <w:fldChar w:fldCharType="begin"/>
            </w:r>
            <w:r>
              <w:rPr>
                <w:noProof/>
                <w:webHidden/>
              </w:rPr>
              <w:instrText xml:space="preserve"> PAGEREF _Toc15899368 \h </w:instrText>
            </w:r>
            <w:r>
              <w:rPr>
                <w:noProof/>
                <w:webHidden/>
              </w:rPr>
            </w:r>
            <w:r>
              <w:rPr>
                <w:noProof/>
                <w:webHidden/>
              </w:rPr>
              <w:fldChar w:fldCharType="separate"/>
            </w:r>
            <w:r>
              <w:rPr>
                <w:noProof/>
                <w:webHidden/>
              </w:rPr>
              <w:t>6</w:t>
            </w:r>
            <w:r>
              <w:rPr>
                <w:noProof/>
                <w:webHidden/>
              </w:rPr>
              <w:fldChar w:fldCharType="end"/>
            </w:r>
          </w:hyperlink>
        </w:p>
        <w:p w14:paraId="39BF63DD" w14:textId="5F14E122"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69" w:history="1">
            <w:r w:rsidRPr="00ED4271">
              <w:rPr>
                <w:rStyle w:val="Hyperlink"/>
                <w:noProof/>
              </w:rPr>
              <w:t>6.2</w:t>
            </w:r>
            <w:r>
              <w:rPr>
                <w:rFonts w:asciiTheme="minorHAnsi" w:eastAsiaTheme="minorEastAsia" w:hAnsiTheme="minorHAnsi" w:cstheme="minorBidi"/>
                <w:noProof/>
                <w:sz w:val="22"/>
                <w:szCs w:val="22"/>
                <w:lang w:eastAsia="en-GB"/>
              </w:rPr>
              <w:tab/>
            </w:r>
            <w:r w:rsidRPr="00ED4271">
              <w:rPr>
                <w:rStyle w:val="Hyperlink"/>
                <w:noProof/>
              </w:rPr>
              <w:t>Page 2 – Sign in using Government Gateway</w:t>
            </w:r>
            <w:r>
              <w:rPr>
                <w:noProof/>
                <w:webHidden/>
              </w:rPr>
              <w:tab/>
            </w:r>
            <w:r>
              <w:rPr>
                <w:noProof/>
                <w:webHidden/>
              </w:rPr>
              <w:fldChar w:fldCharType="begin"/>
            </w:r>
            <w:r>
              <w:rPr>
                <w:noProof/>
                <w:webHidden/>
              </w:rPr>
              <w:instrText xml:space="preserve"> PAGEREF _Toc15899369 \h </w:instrText>
            </w:r>
            <w:r>
              <w:rPr>
                <w:noProof/>
                <w:webHidden/>
              </w:rPr>
            </w:r>
            <w:r>
              <w:rPr>
                <w:noProof/>
                <w:webHidden/>
              </w:rPr>
              <w:fldChar w:fldCharType="separate"/>
            </w:r>
            <w:r>
              <w:rPr>
                <w:noProof/>
                <w:webHidden/>
              </w:rPr>
              <w:t>6</w:t>
            </w:r>
            <w:r>
              <w:rPr>
                <w:noProof/>
                <w:webHidden/>
              </w:rPr>
              <w:fldChar w:fldCharType="end"/>
            </w:r>
          </w:hyperlink>
        </w:p>
        <w:p w14:paraId="7E66F3EB" w14:textId="330DD81B" w:rsidR="00AA04AF" w:rsidRDefault="00AA04AF">
          <w:pPr>
            <w:pStyle w:val="TOC2"/>
            <w:tabs>
              <w:tab w:val="right" w:leader="dot" w:pos="9016"/>
            </w:tabs>
            <w:rPr>
              <w:rFonts w:asciiTheme="minorHAnsi" w:eastAsiaTheme="minorEastAsia" w:hAnsiTheme="minorHAnsi" w:cstheme="minorBidi"/>
              <w:noProof/>
              <w:sz w:val="22"/>
              <w:szCs w:val="22"/>
              <w:lang w:eastAsia="en-GB"/>
            </w:rPr>
          </w:pPr>
          <w:hyperlink w:anchor="_Toc15899370" w:history="1">
            <w:r w:rsidRPr="00ED4271">
              <w:rPr>
                <w:rStyle w:val="Hyperlink"/>
                <w:noProof/>
              </w:rPr>
              <w:t>2 subjects had a Government Gateway account</w:t>
            </w:r>
            <w:r>
              <w:rPr>
                <w:noProof/>
                <w:webHidden/>
              </w:rPr>
              <w:tab/>
            </w:r>
            <w:r>
              <w:rPr>
                <w:noProof/>
                <w:webHidden/>
              </w:rPr>
              <w:fldChar w:fldCharType="begin"/>
            </w:r>
            <w:r>
              <w:rPr>
                <w:noProof/>
                <w:webHidden/>
              </w:rPr>
              <w:instrText xml:space="preserve"> PAGEREF _Toc15899370 \h </w:instrText>
            </w:r>
            <w:r>
              <w:rPr>
                <w:noProof/>
                <w:webHidden/>
              </w:rPr>
            </w:r>
            <w:r>
              <w:rPr>
                <w:noProof/>
                <w:webHidden/>
              </w:rPr>
              <w:fldChar w:fldCharType="separate"/>
            </w:r>
            <w:r>
              <w:rPr>
                <w:noProof/>
                <w:webHidden/>
              </w:rPr>
              <w:t>6</w:t>
            </w:r>
            <w:r>
              <w:rPr>
                <w:noProof/>
                <w:webHidden/>
              </w:rPr>
              <w:fldChar w:fldCharType="end"/>
            </w:r>
          </w:hyperlink>
        </w:p>
        <w:p w14:paraId="4EA86805" w14:textId="0C794B2E"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1" w:history="1">
            <w:r w:rsidRPr="00ED4271">
              <w:rPr>
                <w:rStyle w:val="Hyperlink"/>
                <w:noProof/>
              </w:rPr>
              <w:t>6.3</w:t>
            </w:r>
            <w:r>
              <w:rPr>
                <w:rFonts w:asciiTheme="minorHAnsi" w:eastAsiaTheme="minorEastAsia" w:hAnsiTheme="minorHAnsi" w:cstheme="minorBidi"/>
                <w:noProof/>
                <w:sz w:val="22"/>
                <w:szCs w:val="22"/>
                <w:lang w:eastAsia="en-GB"/>
              </w:rPr>
              <w:tab/>
            </w:r>
            <w:r w:rsidRPr="00ED4271">
              <w:rPr>
                <w:rStyle w:val="Hyperlink"/>
                <w:noProof/>
              </w:rPr>
              <w:t>Page 3 – Prove who you are</w:t>
            </w:r>
            <w:r>
              <w:rPr>
                <w:noProof/>
                <w:webHidden/>
              </w:rPr>
              <w:tab/>
            </w:r>
            <w:r>
              <w:rPr>
                <w:noProof/>
                <w:webHidden/>
              </w:rPr>
              <w:fldChar w:fldCharType="begin"/>
            </w:r>
            <w:r>
              <w:rPr>
                <w:noProof/>
                <w:webHidden/>
              </w:rPr>
              <w:instrText xml:space="preserve"> PAGEREF _Toc15899371 \h </w:instrText>
            </w:r>
            <w:r>
              <w:rPr>
                <w:noProof/>
                <w:webHidden/>
              </w:rPr>
            </w:r>
            <w:r>
              <w:rPr>
                <w:noProof/>
                <w:webHidden/>
              </w:rPr>
              <w:fldChar w:fldCharType="separate"/>
            </w:r>
            <w:r>
              <w:rPr>
                <w:noProof/>
                <w:webHidden/>
              </w:rPr>
              <w:t>6</w:t>
            </w:r>
            <w:r>
              <w:rPr>
                <w:noProof/>
                <w:webHidden/>
              </w:rPr>
              <w:fldChar w:fldCharType="end"/>
            </w:r>
          </w:hyperlink>
        </w:p>
        <w:p w14:paraId="2DAB6627" w14:textId="7C418DB2"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2" w:history="1">
            <w:r w:rsidRPr="00ED4271">
              <w:rPr>
                <w:rStyle w:val="Hyperlink"/>
                <w:noProof/>
              </w:rPr>
              <w:t>6.4</w:t>
            </w:r>
            <w:r>
              <w:rPr>
                <w:rFonts w:asciiTheme="minorHAnsi" w:eastAsiaTheme="minorEastAsia" w:hAnsiTheme="minorHAnsi" w:cstheme="minorBidi"/>
                <w:noProof/>
                <w:sz w:val="22"/>
                <w:szCs w:val="22"/>
                <w:lang w:eastAsia="en-GB"/>
              </w:rPr>
              <w:tab/>
            </w:r>
            <w:r w:rsidRPr="00ED4271">
              <w:rPr>
                <w:rStyle w:val="Hyperlink"/>
                <w:noProof/>
              </w:rPr>
              <w:t>Page 4 – What is your name?</w:t>
            </w:r>
            <w:r>
              <w:rPr>
                <w:noProof/>
                <w:webHidden/>
              </w:rPr>
              <w:tab/>
            </w:r>
            <w:r>
              <w:rPr>
                <w:noProof/>
                <w:webHidden/>
              </w:rPr>
              <w:fldChar w:fldCharType="begin"/>
            </w:r>
            <w:r>
              <w:rPr>
                <w:noProof/>
                <w:webHidden/>
              </w:rPr>
              <w:instrText xml:space="preserve"> PAGEREF _Toc15899372 \h </w:instrText>
            </w:r>
            <w:r>
              <w:rPr>
                <w:noProof/>
                <w:webHidden/>
              </w:rPr>
            </w:r>
            <w:r>
              <w:rPr>
                <w:noProof/>
                <w:webHidden/>
              </w:rPr>
              <w:fldChar w:fldCharType="separate"/>
            </w:r>
            <w:r>
              <w:rPr>
                <w:noProof/>
                <w:webHidden/>
              </w:rPr>
              <w:t>6</w:t>
            </w:r>
            <w:r>
              <w:rPr>
                <w:noProof/>
                <w:webHidden/>
              </w:rPr>
              <w:fldChar w:fldCharType="end"/>
            </w:r>
          </w:hyperlink>
        </w:p>
        <w:p w14:paraId="237AB3F2" w14:textId="5B467427"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3" w:history="1">
            <w:r w:rsidRPr="00ED4271">
              <w:rPr>
                <w:rStyle w:val="Hyperlink"/>
                <w:noProof/>
              </w:rPr>
              <w:t>6.5</w:t>
            </w:r>
            <w:r>
              <w:rPr>
                <w:rFonts w:asciiTheme="minorHAnsi" w:eastAsiaTheme="minorEastAsia" w:hAnsiTheme="minorHAnsi" w:cstheme="minorBidi"/>
                <w:noProof/>
                <w:sz w:val="22"/>
                <w:szCs w:val="22"/>
                <w:lang w:eastAsia="en-GB"/>
              </w:rPr>
              <w:tab/>
            </w:r>
            <w:r w:rsidRPr="00ED4271">
              <w:rPr>
                <w:rStyle w:val="Hyperlink"/>
                <w:noProof/>
              </w:rPr>
              <w:t>Page 5 – What is your postcode?</w:t>
            </w:r>
            <w:r>
              <w:rPr>
                <w:noProof/>
                <w:webHidden/>
              </w:rPr>
              <w:tab/>
            </w:r>
            <w:r>
              <w:rPr>
                <w:noProof/>
                <w:webHidden/>
              </w:rPr>
              <w:fldChar w:fldCharType="begin"/>
            </w:r>
            <w:r>
              <w:rPr>
                <w:noProof/>
                <w:webHidden/>
              </w:rPr>
              <w:instrText xml:space="preserve"> PAGEREF _Toc15899373 \h </w:instrText>
            </w:r>
            <w:r>
              <w:rPr>
                <w:noProof/>
                <w:webHidden/>
              </w:rPr>
            </w:r>
            <w:r>
              <w:rPr>
                <w:noProof/>
                <w:webHidden/>
              </w:rPr>
              <w:fldChar w:fldCharType="separate"/>
            </w:r>
            <w:r>
              <w:rPr>
                <w:noProof/>
                <w:webHidden/>
              </w:rPr>
              <w:t>6</w:t>
            </w:r>
            <w:r>
              <w:rPr>
                <w:noProof/>
                <w:webHidden/>
              </w:rPr>
              <w:fldChar w:fldCharType="end"/>
            </w:r>
          </w:hyperlink>
        </w:p>
        <w:p w14:paraId="35561339" w14:textId="35103216"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4" w:history="1">
            <w:r w:rsidRPr="00ED4271">
              <w:rPr>
                <w:rStyle w:val="Hyperlink"/>
                <w:noProof/>
              </w:rPr>
              <w:t>6.6</w:t>
            </w:r>
            <w:r>
              <w:rPr>
                <w:rFonts w:asciiTheme="minorHAnsi" w:eastAsiaTheme="minorEastAsia" w:hAnsiTheme="minorHAnsi" w:cstheme="minorBidi"/>
                <w:noProof/>
                <w:sz w:val="22"/>
                <w:szCs w:val="22"/>
                <w:lang w:eastAsia="en-GB"/>
              </w:rPr>
              <w:tab/>
            </w:r>
            <w:r w:rsidRPr="00ED4271">
              <w:rPr>
                <w:rStyle w:val="Hyperlink"/>
                <w:noProof/>
              </w:rPr>
              <w:t>Page 6 – What is your date of birth?</w:t>
            </w:r>
            <w:r>
              <w:rPr>
                <w:noProof/>
                <w:webHidden/>
              </w:rPr>
              <w:tab/>
            </w:r>
            <w:r>
              <w:rPr>
                <w:noProof/>
                <w:webHidden/>
              </w:rPr>
              <w:fldChar w:fldCharType="begin"/>
            </w:r>
            <w:r>
              <w:rPr>
                <w:noProof/>
                <w:webHidden/>
              </w:rPr>
              <w:instrText xml:space="preserve"> PAGEREF _Toc15899374 \h </w:instrText>
            </w:r>
            <w:r>
              <w:rPr>
                <w:noProof/>
                <w:webHidden/>
              </w:rPr>
            </w:r>
            <w:r>
              <w:rPr>
                <w:noProof/>
                <w:webHidden/>
              </w:rPr>
              <w:fldChar w:fldCharType="separate"/>
            </w:r>
            <w:r>
              <w:rPr>
                <w:noProof/>
                <w:webHidden/>
              </w:rPr>
              <w:t>6</w:t>
            </w:r>
            <w:r>
              <w:rPr>
                <w:noProof/>
                <w:webHidden/>
              </w:rPr>
              <w:fldChar w:fldCharType="end"/>
            </w:r>
          </w:hyperlink>
        </w:p>
        <w:p w14:paraId="422C300C" w14:textId="2FB93180"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5" w:history="1">
            <w:r w:rsidRPr="00ED4271">
              <w:rPr>
                <w:rStyle w:val="Hyperlink"/>
                <w:noProof/>
              </w:rPr>
              <w:t>6.7</w:t>
            </w:r>
            <w:r>
              <w:rPr>
                <w:rFonts w:asciiTheme="minorHAnsi" w:eastAsiaTheme="minorEastAsia" w:hAnsiTheme="minorHAnsi" w:cstheme="minorBidi"/>
                <w:noProof/>
                <w:sz w:val="22"/>
                <w:szCs w:val="22"/>
                <w:lang w:eastAsia="en-GB"/>
              </w:rPr>
              <w:tab/>
            </w:r>
            <w:r w:rsidRPr="00ED4271">
              <w:rPr>
                <w:rStyle w:val="Hyperlink"/>
                <w:noProof/>
              </w:rPr>
              <w:t>Page 7-10  – Enhanced Trust</w:t>
            </w:r>
            <w:r>
              <w:rPr>
                <w:noProof/>
                <w:webHidden/>
              </w:rPr>
              <w:tab/>
            </w:r>
            <w:r>
              <w:rPr>
                <w:noProof/>
                <w:webHidden/>
              </w:rPr>
              <w:fldChar w:fldCharType="begin"/>
            </w:r>
            <w:r>
              <w:rPr>
                <w:noProof/>
                <w:webHidden/>
              </w:rPr>
              <w:instrText xml:space="preserve"> PAGEREF _Toc15899375 \h </w:instrText>
            </w:r>
            <w:r>
              <w:rPr>
                <w:noProof/>
                <w:webHidden/>
              </w:rPr>
            </w:r>
            <w:r>
              <w:rPr>
                <w:noProof/>
                <w:webHidden/>
              </w:rPr>
              <w:fldChar w:fldCharType="separate"/>
            </w:r>
            <w:r>
              <w:rPr>
                <w:noProof/>
                <w:webHidden/>
              </w:rPr>
              <w:t>6</w:t>
            </w:r>
            <w:r>
              <w:rPr>
                <w:noProof/>
                <w:webHidden/>
              </w:rPr>
              <w:fldChar w:fldCharType="end"/>
            </w:r>
          </w:hyperlink>
        </w:p>
        <w:p w14:paraId="343C1AFF" w14:textId="66B111B9"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6" w:history="1">
            <w:r w:rsidRPr="00ED4271">
              <w:rPr>
                <w:rStyle w:val="Hyperlink"/>
                <w:noProof/>
              </w:rPr>
              <w:t>6.8</w:t>
            </w:r>
            <w:r>
              <w:rPr>
                <w:rFonts w:asciiTheme="minorHAnsi" w:eastAsiaTheme="minorEastAsia" w:hAnsiTheme="minorHAnsi" w:cstheme="minorBidi"/>
                <w:noProof/>
                <w:sz w:val="22"/>
                <w:szCs w:val="22"/>
                <w:lang w:eastAsia="en-GB"/>
              </w:rPr>
              <w:tab/>
            </w:r>
            <w:r w:rsidRPr="00ED4271">
              <w:rPr>
                <w:rStyle w:val="Hyperlink"/>
                <w:noProof/>
              </w:rPr>
              <w:t>Page 11 – You’ve proved who you are</w:t>
            </w:r>
            <w:r>
              <w:rPr>
                <w:noProof/>
                <w:webHidden/>
              </w:rPr>
              <w:tab/>
            </w:r>
            <w:r>
              <w:rPr>
                <w:noProof/>
                <w:webHidden/>
              </w:rPr>
              <w:fldChar w:fldCharType="begin"/>
            </w:r>
            <w:r>
              <w:rPr>
                <w:noProof/>
                <w:webHidden/>
              </w:rPr>
              <w:instrText xml:space="preserve"> PAGEREF _Toc15899376 \h </w:instrText>
            </w:r>
            <w:r>
              <w:rPr>
                <w:noProof/>
                <w:webHidden/>
              </w:rPr>
            </w:r>
            <w:r>
              <w:rPr>
                <w:noProof/>
                <w:webHidden/>
              </w:rPr>
              <w:fldChar w:fldCharType="separate"/>
            </w:r>
            <w:r>
              <w:rPr>
                <w:noProof/>
                <w:webHidden/>
              </w:rPr>
              <w:t>7</w:t>
            </w:r>
            <w:r>
              <w:rPr>
                <w:noProof/>
                <w:webHidden/>
              </w:rPr>
              <w:fldChar w:fldCharType="end"/>
            </w:r>
          </w:hyperlink>
        </w:p>
        <w:p w14:paraId="00E46BED" w14:textId="5C2EEE78" w:rsidR="00AA04AF" w:rsidRDefault="00AA04A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5899377" w:history="1">
            <w:r w:rsidRPr="00ED4271">
              <w:rPr>
                <w:rStyle w:val="Hyperlink"/>
                <w:noProof/>
              </w:rPr>
              <w:t>6.9</w:t>
            </w:r>
            <w:r>
              <w:rPr>
                <w:rFonts w:asciiTheme="minorHAnsi" w:eastAsiaTheme="minorEastAsia" w:hAnsiTheme="minorHAnsi" w:cstheme="minorBidi"/>
                <w:noProof/>
                <w:sz w:val="22"/>
                <w:szCs w:val="22"/>
                <w:lang w:eastAsia="en-GB"/>
              </w:rPr>
              <w:tab/>
            </w:r>
            <w:r w:rsidRPr="00ED4271">
              <w:rPr>
                <w:rStyle w:val="Hyperlink"/>
                <w:noProof/>
              </w:rPr>
              <w:t>Page 12 – Share your DLA information</w:t>
            </w:r>
            <w:r>
              <w:rPr>
                <w:noProof/>
                <w:webHidden/>
              </w:rPr>
              <w:tab/>
            </w:r>
            <w:r>
              <w:rPr>
                <w:noProof/>
                <w:webHidden/>
              </w:rPr>
              <w:fldChar w:fldCharType="begin"/>
            </w:r>
            <w:r>
              <w:rPr>
                <w:noProof/>
                <w:webHidden/>
              </w:rPr>
              <w:instrText xml:space="preserve"> PAGEREF _Toc15899377 \h </w:instrText>
            </w:r>
            <w:r>
              <w:rPr>
                <w:noProof/>
                <w:webHidden/>
              </w:rPr>
            </w:r>
            <w:r>
              <w:rPr>
                <w:noProof/>
                <w:webHidden/>
              </w:rPr>
              <w:fldChar w:fldCharType="separate"/>
            </w:r>
            <w:r>
              <w:rPr>
                <w:noProof/>
                <w:webHidden/>
              </w:rPr>
              <w:t>7</w:t>
            </w:r>
            <w:r>
              <w:rPr>
                <w:noProof/>
                <w:webHidden/>
              </w:rPr>
              <w:fldChar w:fldCharType="end"/>
            </w:r>
          </w:hyperlink>
        </w:p>
        <w:p w14:paraId="560D1AEB" w14:textId="313ECA25" w:rsidR="00AA04AF" w:rsidRDefault="00AA04AF">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15899378" w:history="1">
            <w:r w:rsidRPr="00ED4271">
              <w:rPr>
                <w:rStyle w:val="Hyperlink"/>
                <w:noProof/>
              </w:rPr>
              <w:t>6.10</w:t>
            </w:r>
            <w:r>
              <w:rPr>
                <w:rFonts w:asciiTheme="minorHAnsi" w:eastAsiaTheme="minorEastAsia" w:hAnsiTheme="minorHAnsi" w:cstheme="minorBidi"/>
                <w:noProof/>
                <w:sz w:val="22"/>
                <w:szCs w:val="22"/>
                <w:lang w:eastAsia="en-GB"/>
              </w:rPr>
              <w:tab/>
            </w:r>
            <w:r w:rsidRPr="00ED4271">
              <w:rPr>
                <w:rStyle w:val="Hyperlink"/>
                <w:noProof/>
              </w:rPr>
              <w:t>Page 13 – Do you want confirmation that your DLA information has been shared?</w:t>
            </w:r>
            <w:r>
              <w:rPr>
                <w:noProof/>
                <w:webHidden/>
              </w:rPr>
              <w:tab/>
            </w:r>
            <w:r>
              <w:rPr>
                <w:noProof/>
                <w:webHidden/>
              </w:rPr>
              <w:fldChar w:fldCharType="begin"/>
            </w:r>
            <w:r>
              <w:rPr>
                <w:noProof/>
                <w:webHidden/>
              </w:rPr>
              <w:instrText xml:space="preserve"> PAGEREF _Toc15899378 \h </w:instrText>
            </w:r>
            <w:r>
              <w:rPr>
                <w:noProof/>
                <w:webHidden/>
              </w:rPr>
            </w:r>
            <w:r>
              <w:rPr>
                <w:noProof/>
                <w:webHidden/>
              </w:rPr>
              <w:fldChar w:fldCharType="separate"/>
            </w:r>
            <w:r>
              <w:rPr>
                <w:noProof/>
                <w:webHidden/>
              </w:rPr>
              <w:t>7</w:t>
            </w:r>
            <w:r>
              <w:rPr>
                <w:noProof/>
                <w:webHidden/>
              </w:rPr>
              <w:fldChar w:fldCharType="end"/>
            </w:r>
          </w:hyperlink>
        </w:p>
        <w:p w14:paraId="4FCE8F93" w14:textId="3CBFB630" w:rsidR="00AA04AF" w:rsidRDefault="00AA04AF">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15899379" w:history="1">
            <w:r w:rsidRPr="00ED4271">
              <w:rPr>
                <w:rStyle w:val="Hyperlink"/>
                <w:noProof/>
              </w:rPr>
              <w:t>6.11</w:t>
            </w:r>
            <w:r>
              <w:rPr>
                <w:rFonts w:asciiTheme="minorHAnsi" w:eastAsiaTheme="minorEastAsia" w:hAnsiTheme="minorHAnsi" w:cstheme="minorBidi"/>
                <w:noProof/>
                <w:sz w:val="22"/>
                <w:szCs w:val="22"/>
                <w:lang w:eastAsia="en-GB"/>
              </w:rPr>
              <w:tab/>
            </w:r>
            <w:r w:rsidRPr="00ED4271">
              <w:rPr>
                <w:rStyle w:val="Hyperlink"/>
                <w:noProof/>
              </w:rPr>
              <w:t>Page 14 – Shared</w:t>
            </w:r>
            <w:r>
              <w:rPr>
                <w:noProof/>
                <w:webHidden/>
              </w:rPr>
              <w:tab/>
            </w:r>
            <w:r>
              <w:rPr>
                <w:noProof/>
                <w:webHidden/>
              </w:rPr>
              <w:fldChar w:fldCharType="begin"/>
            </w:r>
            <w:r>
              <w:rPr>
                <w:noProof/>
                <w:webHidden/>
              </w:rPr>
              <w:instrText xml:space="preserve"> PAGEREF _Toc15899379 \h </w:instrText>
            </w:r>
            <w:r>
              <w:rPr>
                <w:noProof/>
                <w:webHidden/>
              </w:rPr>
            </w:r>
            <w:r>
              <w:rPr>
                <w:noProof/>
                <w:webHidden/>
              </w:rPr>
              <w:fldChar w:fldCharType="separate"/>
            </w:r>
            <w:r>
              <w:rPr>
                <w:noProof/>
                <w:webHidden/>
              </w:rPr>
              <w:t>7</w:t>
            </w:r>
            <w:r>
              <w:rPr>
                <w:noProof/>
                <w:webHidden/>
              </w:rPr>
              <w:fldChar w:fldCharType="end"/>
            </w:r>
          </w:hyperlink>
        </w:p>
        <w:p w14:paraId="4266D66A" w14:textId="3CF2BF98" w:rsidR="00AA04AF" w:rsidRDefault="00AA04AF">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5899380" w:history="1">
            <w:r w:rsidRPr="00ED4271">
              <w:rPr>
                <w:rStyle w:val="Hyperlink"/>
                <w:noProof/>
              </w:rPr>
              <w:t>7.</w:t>
            </w:r>
            <w:r>
              <w:rPr>
                <w:rFonts w:asciiTheme="minorHAnsi" w:eastAsiaTheme="minorEastAsia" w:hAnsiTheme="minorHAnsi" w:cstheme="minorBidi"/>
                <w:noProof/>
                <w:sz w:val="22"/>
                <w:szCs w:val="22"/>
                <w:lang w:eastAsia="en-GB"/>
              </w:rPr>
              <w:tab/>
            </w:r>
            <w:r w:rsidRPr="00ED4271">
              <w:rPr>
                <w:rStyle w:val="Hyperlink"/>
                <w:noProof/>
              </w:rPr>
              <w:t>Discussion with Rotherham Council</w:t>
            </w:r>
            <w:r>
              <w:rPr>
                <w:noProof/>
                <w:webHidden/>
              </w:rPr>
              <w:tab/>
            </w:r>
            <w:r>
              <w:rPr>
                <w:noProof/>
                <w:webHidden/>
              </w:rPr>
              <w:fldChar w:fldCharType="begin"/>
            </w:r>
            <w:r>
              <w:rPr>
                <w:noProof/>
                <w:webHidden/>
              </w:rPr>
              <w:instrText xml:space="preserve"> PAGEREF _Toc15899380 \h </w:instrText>
            </w:r>
            <w:r>
              <w:rPr>
                <w:noProof/>
                <w:webHidden/>
              </w:rPr>
            </w:r>
            <w:r>
              <w:rPr>
                <w:noProof/>
                <w:webHidden/>
              </w:rPr>
              <w:fldChar w:fldCharType="separate"/>
            </w:r>
            <w:r>
              <w:rPr>
                <w:noProof/>
                <w:webHidden/>
              </w:rPr>
              <w:t>7</w:t>
            </w:r>
            <w:r>
              <w:rPr>
                <w:noProof/>
                <w:webHidden/>
              </w:rPr>
              <w:fldChar w:fldCharType="end"/>
            </w:r>
          </w:hyperlink>
        </w:p>
        <w:p w14:paraId="2861D710" w14:textId="0A21A56A" w:rsidR="00195909" w:rsidRDefault="00195909" w:rsidP="002F614C">
          <w:r>
            <w:rPr>
              <w:noProof/>
            </w:rPr>
            <w:fldChar w:fldCharType="end"/>
          </w:r>
        </w:p>
      </w:sdtContent>
    </w:sdt>
    <w:p w14:paraId="2E6AEEBD" w14:textId="77777777" w:rsidR="00FC1ECB" w:rsidRPr="002D2BD1" w:rsidRDefault="00FC1ECB" w:rsidP="002F614C"/>
    <w:p w14:paraId="38660E4B" w14:textId="3E3F1974" w:rsidR="00FB6FB8" w:rsidRPr="002D2BD1" w:rsidRDefault="00FB6FB8" w:rsidP="002F614C"/>
    <w:p w14:paraId="63BCDFB5" w14:textId="77777777" w:rsidR="00195909" w:rsidRDefault="00195909" w:rsidP="002F614C">
      <w:pPr>
        <w:rPr>
          <w:sz w:val="28"/>
          <w:szCs w:val="28"/>
        </w:rPr>
      </w:pPr>
      <w:r>
        <w:br w:type="page"/>
      </w:r>
    </w:p>
    <w:p w14:paraId="15C0588D" w14:textId="734CC8B6" w:rsidR="00FB6FB8" w:rsidRPr="00D36005" w:rsidRDefault="00FB6FB8" w:rsidP="002F614C">
      <w:pPr>
        <w:pStyle w:val="Heading1"/>
        <w:numPr>
          <w:ilvl w:val="0"/>
          <w:numId w:val="6"/>
        </w:numPr>
      </w:pPr>
      <w:bookmarkStart w:id="1" w:name="_Toc15899361"/>
      <w:r w:rsidRPr="00D36005">
        <w:lastRenderedPageBreak/>
        <w:t>Details</w:t>
      </w:r>
      <w:bookmarkEnd w:id="1"/>
    </w:p>
    <w:p w14:paraId="25D3D953" w14:textId="77777777" w:rsidR="00675D34" w:rsidRDefault="00675D34" w:rsidP="002F614C"/>
    <w:p w14:paraId="62AB56FC" w14:textId="26EB2414" w:rsidR="0017527D" w:rsidRPr="00871310" w:rsidRDefault="00FB66ED" w:rsidP="002F614C">
      <w:r w:rsidRPr="00871310">
        <w:t>DWP Staff</w:t>
      </w:r>
    </w:p>
    <w:p w14:paraId="0E5BF571" w14:textId="77777777" w:rsidR="002C53F0" w:rsidRDefault="00E44C8F" w:rsidP="002F614C">
      <w:r>
        <w:t>David Niland</w:t>
      </w:r>
    </w:p>
    <w:p w14:paraId="5BE904A7" w14:textId="398535EA" w:rsidR="00FB66ED" w:rsidRDefault="00474E6A" w:rsidP="002F614C">
      <w:r>
        <w:t>Chris Philip</w:t>
      </w:r>
    </w:p>
    <w:p w14:paraId="575485C4" w14:textId="77777777" w:rsidR="00511891" w:rsidRDefault="00511891" w:rsidP="002F614C"/>
    <w:p w14:paraId="2EFDEDA9" w14:textId="74C60F4D" w:rsidR="0017527D" w:rsidRDefault="00FB6FB8" w:rsidP="000722B7">
      <w:pPr>
        <w:tabs>
          <w:tab w:val="left" w:pos="1420"/>
        </w:tabs>
      </w:pPr>
      <w:r w:rsidRPr="00871310">
        <w:t>Location</w:t>
      </w:r>
      <w:r w:rsidR="000722B7">
        <w:tab/>
      </w:r>
    </w:p>
    <w:p w14:paraId="399C6C59" w14:textId="77777777" w:rsidR="00720683" w:rsidRDefault="00720683" w:rsidP="00720683">
      <w:r>
        <w:t>Riverside Library &amp; Neighbourhood Hub</w:t>
      </w:r>
    </w:p>
    <w:p w14:paraId="40F5602F" w14:textId="77777777" w:rsidR="00720683" w:rsidRDefault="00720683" w:rsidP="00720683">
      <w:r>
        <w:t>Riverside House</w:t>
      </w:r>
    </w:p>
    <w:p w14:paraId="2077BA5A" w14:textId="77777777" w:rsidR="00720683" w:rsidRDefault="00720683" w:rsidP="00720683">
      <w:r>
        <w:t>Main Street</w:t>
      </w:r>
    </w:p>
    <w:p w14:paraId="2C34C8EB" w14:textId="77777777" w:rsidR="00720683" w:rsidRDefault="00720683" w:rsidP="00720683">
      <w:r>
        <w:t>Rotherham</w:t>
      </w:r>
    </w:p>
    <w:p w14:paraId="000C9805" w14:textId="77777777" w:rsidR="00720683" w:rsidRDefault="00720683" w:rsidP="00720683">
      <w:r>
        <w:t>S60 1AE</w:t>
      </w:r>
    </w:p>
    <w:p w14:paraId="7E30B794" w14:textId="77777777" w:rsidR="00720683" w:rsidRDefault="00720683" w:rsidP="00720683"/>
    <w:p w14:paraId="2DFF98B6" w14:textId="77777777" w:rsidR="00720683" w:rsidRPr="00871310" w:rsidRDefault="00720683" w:rsidP="00720683">
      <w:r w:rsidRPr="00871310">
        <w:t>Lead contact</w:t>
      </w:r>
    </w:p>
    <w:p w14:paraId="41924D9E" w14:textId="77777777" w:rsidR="00720683" w:rsidRDefault="00720683" w:rsidP="00720683">
      <w:r>
        <w:t>Ashley Haystead</w:t>
      </w:r>
    </w:p>
    <w:p w14:paraId="24B87586" w14:textId="77777777" w:rsidR="00720683" w:rsidRDefault="00720683" w:rsidP="00720683">
      <w:r>
        <w:t>Team Leader - Customer, Information and Digital Services</w:t>
      </w:r>
    </w:p>
    <w:p w14:paraId="5E44F37E" w14:textId="77777777" w:rsidR="004E4713" w:rsidRDefault="004E4713" w:rsidP="002F614C"/>
    <w:p w14:paraId="1445B07B" w14:textId="1724CD87" w:rsidR="00871310" w:rsidRDefault="00871310" w:rsidP="002F614C"/>
    <w:p w14:paraId="7DE30BA4" w14:textId="78EB4A43" w:rsidR="00FD3A5F" w:rsidRPr="00E709A7" w:rsidRDefault="00FD3A5F" w:rsidP="002F614C">
      <w:pPr>
        <w:pStyle w:val="Heading1"/>
        <w:numPr>
          <w:ilvl w:val="0"/>
          <w:numId w:val="6"/>
        </w:numPr>
      </w:pPr>
      <w:bookmarkStart w:id="2" w:name="_Toc15899362"/>
      <w:r>
        <w:t>Research Session</w:t>
      </w:r>
      <w:bookmarkEnd w:id="2"/>
    </w:p>
    <w:p w14:paraId="37593094" w14:textId="77777777" w:rsidR="00FD3A5F" w:rsidRDefault="00FD3A5F" w:rsidP="002F614C">
      <w:pPr>
        <w:pStyle w:val="Heading1"/>
      </w:pPr>
    </w:p>
    <w:p w14:paraId="5D01B966" w14:textId="2E2EAF81" w:rsidR="000722B7" w:rsidRDefault="00D1155B" w:rsidP="002F614C">
      <w:r w:rsidRPr="00195909">
        <w:t>Who did we talk to</w:t>
      </w:r>
      <w:r w:rsidR="008D0580">
        <w:t>?</w:t>
      </w:r>
    </w:p>
    <w:p w14:paraId="6829B974" w14:textId="3F360321" w:rsidR="00D1155B" w:rsidRDefault="00474E6A" w:rsidP="002F614C">
      <w:r>
        <w:t>3</w:t>
      </w:r>
      <w:r w:rsidR="00E77D01">
        <w:t xml:space="preserve"> </w:t>
      </w:r>
      <w:r w:rsidR="00720683">
        <w:t>citizens</w:t>
      </w:r>
    </w:p>
    <w:p w14:paraId="7F43B8FD" w14:textId="4E4011A1" w:rsidR="00681F19" w:rsidRDefault="00681F19" w:rsidP="00681F19">
      <w:r>
        <w:t>Michael – Male, 18</w:t>
      </w:r>
    </w:p>
    <w:p w14:paraId="641CB719" w14:textId="01086950" w:rsidR="00681F19" w:rsidRDefault="00681F19" w:rsidP="00681F19">
      <w:proofErr w:type="spellStart"/>
      <w:r>
        <w:t>Tauseef</w:t>
      </w:r>
      <w:proofErr w:type="spellEnd"/>
      <w:r>
        <w:t xml:space="preserve"> – Male, 54</w:t>
      </w:r>
    </w:p>
    <w:p w14:paraId="5B9CE30A" w14:textId="34E2C9D7" w:rsidR="00681F19" w:rsidRDefault="00681F19" w:rsidP="00681F19">
      <w:r>
        <w:t>Joanne – Male, 44</w:t>
      </w:r>
    </w:p>
    <w:p w14:paraId="0AF74B36" w14:textId="3AF8408B" w:rsidR="00181B8D" w:rsidRDefault="00181B8D" w:rsidP="002F614C"/>
    <w:p w14:paraId="7B725ABC" w14:textId="77777777" w:rsidR="00FC3DA9" w:rsidRDefault="00FC3DA9" w:rsidP="00FC3DA9">
      <w:pPr>
        <w:pStyle w:val="Heading1"/>
        <w:numPr>
          <w:ilvl w:val="0"/>
          <w:numId w:val="6"/>
        </w:numPr>
      </w:pPr>
      <w:bookmarkStart w:id="3" w:name="_Toc15899363"/>
      <w:r>
        <w:t>Research goals</w:t>
      </w:r>
      <w:bookmarkEnd w:id="3"/>
    </w:p>
    <w:p w14:paraId="1EB8F329" w14:textId="77777777" w:rsidR="00FC3DA9" w:rsidRDefault="00FC3DA9" w:rsidP="00FC3DA9"/>
    <w:p w14:paraId="6D0FCCBD" w14:textId="50FEF67F" w:rsidR="00FC3DA9" w:rsidRDefault="00FC3DA9" w:rsidP="00FC3DA9">
      <w:r>
        <w:t xml:space="preserve">To expose the prototype to </w:t>
      </w:r>
      <w:r w:rsidR="00DF2E46">
        <w:t>participant</w:t>
      </w:r>
      <w:r>
        <w:t>s, and research:</w:t>
      </w:r>
    </w:p>
    <w:p w14:paraId="0FBA07B3" w14:textId="2F827B2C" w:rsidR="00FC3DA9" w:rsidRDefault="00FC3DA9" w:rsidP="00FC3DA9">
      <w:r>
        <w:t>•</w:t>
      </w:r>
      <w:r>
        <w:tab/>
        <w:t>Positioning of prototype</w:t>
      </w:r>
    </w:p>
    <w:p w14:paraId="6EC61D0A" w14:textId="77777777" w:rsidR="00FC3DA9" w:rsidRDefault="00FC3DA9" w:rsidP="00FC3DA9">
      <w:r>
        <w:t>•</w:t>
      </w:r>
      <w:r>
        <w:tab/>
        <w:t>Understanding of what happens to the displayed data</w:t>
      </w:r>
    </w:p>
    <w:p w14:paraId="5F982BC4" w14:textId="4154FF9F" w:rsidR="00FC3DA9" w:rsidRDefault="00FC3DA9" w:rsidP="00FC3DA9">
      <w:r>
        <w:t>•</w:t>
      </w:r>
      <w:r>
        <w:tab/>
        <w:t>Completion messaging</w:t>
      </w:r>
    </w:p>
    <w:p w14:paraId="6ED0C03E" w14:textId="2A777653" w:rsidR="00FC3DA9" w:rsidRDefault="00FC3DA9" w:rsidP="002F614C"/>
    <w:p w14:paraId="44031303" w14:textId="77777777" w:rsidR="00720683" w:rsidRDefault="00720683" w:rsidP="002F614C"/>
    <w:p w14:paraId="22A456F9" w14:textId="374482EE" w:rsidR="006501D5" w:rsidRDefault="006501D5" w:rsidP="00FC3DA9">
      <w:pPr>
        <w:pStyle w:val="Heading1"/>
        <w:numPr>
          <w:ilvl w:val="0"/>
          <w:numId w:val="6"/>
        </w:numPr>
      </w:pPr>
      <w:bookmarkStart w:id="4" w:name="_Toc15899364"/>
      <w:r>
        <w:t>Prototype</w:t>
      </w:r>
      <w:bookmarkEnd w:id="4"/>
    </w:p>
    <w:p w14:paraId="5A5FC45E" w14:textId="0AFA437F" w:rsidR="006501D5" w:rsidRDefault="006501D5" w:rsidP="002F614C"/>
    <w:p w14:paraId="3DFC208D" w14:textId="5A6A4CFB" w:rsidR="006501D5" w:rsidRDefault="005E7B92" w:rsidP="002F614C">
      <w:r>
        <w:t>See accompanying slide deck for prototype tested.</w:t>
      </w:r>
    </w:p>
    <w:p w14:paraId="5AA952E5" w14:textId="5D3EA83B" w:rsidR="00FB6FB8" w:rsidRDefault="00FB6FB8" w:rsidP="002F614C"/>
    <w:p w14:paraId="582701F4" w14:textId="0A51C360" w:rsidR="000722B7" w:rsidRDefault="000722B7" w:rsidP="002F614C"/>
    <w:p w14:paraId="5131C3BA" w14:textId="6943AFA8" w:rsidR="00DF2E46" w:rsidRDefault="00DF2E46">
      <w:pPr>
        <w:spacing w:after="160"/>
      </w:pPr>
      <w:r>
        <w:br w:type="page"/>
      </w:r>
    </w:p>
    <w:p w14:paraId="64B6BF2F" w14:textId="3D5BAD3F" w:rsidR="00474E6A" w:rsidRPr="00720683" w:rsidRDefault="00474E6A" w:rsidP="00474E6A">
      <w:pPr>
        <w:pStyle w:val="Heading1"/>
        <w:numPr>
          <w:ilvl w:val="0"/>
          <w:numId w:val="6"/>
        </w:numPr>
      </w:pPr>
      <w:bookmarkStart w:id="5" w:name="_Toc15899365"/>
      <w:r>
        <w:t>Key Insight</w:t>
      </w:r>
      <w:bookmarkEnd w:id="5"/>
    </w:p>
    <w:p w14:paraId="64063DD5" w14:textId="05687CEF" w:rsidR="00971A0F" w:rsidRDefault="00971A0F" w:rsidP="00971A0F"/>
    <w:p w14:paraId="13A0125C" w14:textId="77777777" w:rsidR="00681F19" w:rsidRDefault="00681F19" w:rsidP="00681F19"/>
    <w:p w14:paraId="7EED0AA4" w14:textId="77777777" w:rsidR="00681F19" w:rsidRDefault="00681F19" w:rsidP="00681F19">
      <w:proofErr w:type="spellStart"/>
      <w:r>
        <w:t>Role</w:t>
      </w:r>
      <w:proofErr w:type="spellEnd"/>
      <w:r>
        <w:t xml:space="preserve"> out of Universal Credit is increasing the number of citizens with a Government Gateway account</w:t>
      </w:r>
    </w:p>
    <w:p w14:paraId="66BE30C2" w14:textId="77777777" w:rsidR="00681F19" w:rsidRDefault="00681F19" w:rsidP="00681F19"/>
    <w:p w14:paraId="296173FF" w14:textId="77777777" w:rsidR="00681F19" w:rsidRDefault="00681F19" w:rsidP="00681F19">
      <w:r>
        <w:t>No usability issues with questioning</w:t>
      </w:r>
    </w:p>
    <w:p w14:paraId="1AABB83C" w14:textId="77777777" w:rsidR="00681F19" w:rsidRDefault="00681F19" w:rsidP="00681F19"/>
    <w:p w14:paraId="48C78AEC" w14:textId="77777777" w:rsidR="00681F19" w:rsidRDefault="00681F19" w:rsidP="00681F19">
      <w:r>
        <w:t xml:space="preserve">Without showing the data that will be shared participants still not certain what data has been shared. </w:t>
      </w:r>
    </w:p>
    <w:p w14:paraId="2A295142" w14:textId="77777777" w:rsidR="00681F19" w:rsidRDefault="00681F19" w:rsidP="00681F19"/>
    <w:p w14:paraId="0E1F1C6F" w14:textId="77777777" w:rsidR="00681F19" w:rsidRDefault="00681F19" w:rsidP="00681F19">
      <w:r>
        <w:t xml:space="preserve">DLA/PIP users see this service through a different lens. </w:t>
      </w:r>
    </w:p>
    <w:p w14:paraId="5A927E6D" w14:textId="77777777" w:rsidR="00681F19" w:rsidRDefault="00681F19" w:rsidP="00681F19"/>
    <w:p w14:paraId="41090CF7" w14:textId="77777777" w:rsidR="00681F19" w:rsidRDefault="00681F19" w:rsidP="00681F19">
      <w:r>
        <w:t>Future participants need to be PIP/DLA recipients</w:t>
      </w:r>
    </w:p>
    <w:p w14:paraId="134332C1" w14:textId="77777777" w:rsidR="00681F19" w:rsidRDefault="00681F19" w:rsidP="00681F19"/>
    <w:p w14:paraId="13FED37C" w14:textId="77777777" w:rsidR="00681F19" w:rsidRDefault="00681F19" w:rsidP="00681F19">
      <w:r>
        <w:t xml:space="preserve">Current Universal Credit scam was mentioned. </w:t>
      </w:r>
    </w:p>
    <w:p w14:paraId="3203E675" w14:textId="77777777" w:rsidR="00681F19" w:rsidRDefault="00681F19" w:rsidP="00681F19"/>
    <w:p w14:paraId="5AACE900" w14:textId="77777777" w:rsidR="00681F19" w:rsidRDefault="00681F19" w:rsidP="00681F19">
      <w:r>
        <w:t>Not convinced by security questions. Thought people could game the system to get through. Didn’t understand why we didn’t ask for NI number. Telephone calls to DWP lead with NI number.</w:t>
      </w:r>
    </w:p>
    <w:p w14:paraId="36737E51" w14:textId="77777777" w:rsidR="00681F19" w:rsidRDefault="00681F19" w:rsidP="00681F19"/>
    <w:p w14:paraId="07C1B0B0" w14:textId="77777777" w:rsidR="00681F19" w:rsidRDefault="00681F19" w:rsidP="00681F19">
      <w:r>
        <w:t xml:space="preserve">DLA/PIP recipient wanted confirmation that we had found their records by displaying their data. </w:t>
      </w:r>
    </w:p>
    <w:p w14:paraId="2CA3F973" w14:textId="77777777" w:rsidR="00681F19" w:rsidRDefault="00681F19" w:rsidP="00681F19"/>
    <w:p w14:paraId="148D88F6" w14:textId="29A57C62" w:rsidR="00474E6A" w:rsidRDefault="00681F19" w:rsidP="00681F19">
      <w:r>
        <w:t>This would add to their confidence that the right data had been shared.</w:t>
      </w:r>
    </w:p>
    <w:p w14:paraId="3A5AD113" w14:textId="77777777" w:rsidR="00474E6A" w:rsidRDefault="00474E6A" w:rsidP="00971A0F"/>
    <w:p w14:paraId="340EF83D" w14:textId="3789B0A1" w:rsidR="00B37D79" w:rsidRDefault="00AA04AF" w:rsidP="00B37D79">
      <w:r>
        <w:t xml:space="preserve">Insight from discussion with Rotherham council: </w:t>
      </w:r>
      <w:r w:rsidR="00B37D79">
        <w:t>insight that people applying under Hidden Disabilities will need to provide different PIP information (Planning a journey) from those applying under mobility (mobility score).</w:t>
      </w:r>
      <w:r w:rsidR="00B37D79">
        <w:t xml:space="preserve"> </w:t>
      </w:r>
      <w:r w:rsidR="00B37D79">
        <w:t>We will not know under which condition a user is applying so will need to cover all needs.</w:t>
      </w:r>
    </w:p>
    <w:p w14:paraId="637A26E9" w14:textId="77777777" w:rsidR="00B37D79" w:rsidRDefault="00B37D79" w:rsidP="00971A0F"/>
    <w:p w14:paraId="7FECB5B1" w14:textId="149E2423" w:rsidR="00AA04AF" w:rsidRDefault="00AA04AF" w:rsidP="00971A0F"/>
    <w:p w14:paraId="11DCFD21" w14:textId="77777777" w:rsidR="00AA04AF" w:rsidRDefault="00AA04AF" w:rsidP="00971A0F"/>
    <w:p w14:paraId="1BB73C98" w14:textId="77777777" w:rsidR="006B23AA" w:rsidRDefault="006B23AA">
      <w:pPr>
        <w:spacing w:after="160"/>
        <w:rPr>
          <w:b/>
          <w:sz w:val="28"/>
          <w:szCs w:val="28"/>
        </w:rPr>
      </w:pPr>
      <w:r>
        <w:br w:type="page"/>
      </w:r>
    </w:p>
    <w:p w14:paraId="5A86C025" w14:textId="04285E53" w:rsidR="00FB6FB8" w:rsidRPr="0030688F" w:rsidRDefault="00DF2E46" w:rsidP="00FC3DA9">
      <w:pPr>
        <w:pStyle w:val="Heading1"/>
        <w:numPr>
          <w:ilvl w:val="0"/>
          <w:numId w:val="6"/>
        </w:numPr>
      </w:pPr>
      <w:bookmarkStart w:id="6" w:name="_Toc15899366"/>
      <w:r>
        <w:t>Participant</w:t>
      </w:r>
      <w:r w:rsidR="000722B7">
        <w:t xml:space="preserve"> </w:t>
      </w:r>
      <w:r w:rsidR="00FC3DA9">
        <w:t>I</w:t>
      </w:r>
      <w:r w:rsidR="003A2C27">
        <w:t>nsight</w:t>
      </w:r>
      <w:bookmarkEnd w:id="6"/>
    </w:p>
    <w:p w14:paraId="194562E8" w14:textId="77777777" w:rsidR="00F83347" w:rsidRDefault="00F83347" w:rsidP="002F614C"/>
    <w:p w14:paraId="52DB505C" w14:textId="77777777" w:rsidR="00C35888" w:rsidRDefault="00C35888" w:rsidP="00C35888">
      <w:pPr>
        <w:pStyle w:val="Heading2"/>
      </w:pPr>
    </w:p>
    <w:p w14:paraId="31CA018A" w14:textId="5569A0FC" w:rsidR="00C35888" w:rsidRPr="00086E10" w:rsidRDefault="00C35888" w:rsidP="00086E10">
      <w:pPr>
        <w:rPr>
          <w:b/>
        </w:rPr>
      </w:pPr>
      <w:r w:rsidRPr="00086E10">
        <w:rPr>
          <w:b/>
        </w:rPr>
        <w:t>Demographics &amp; Digital inclusion scale</w:t>
      </w:r>
    </w:p>
    <w:p w14:paraId="653E6A1E" w14:textId="77777777" w:rsidR="00C35888" w:rsidRDefault="00C35888" w:rsidP="00C35888">
      <w:pPr>
        <w:spacing w:line="240" w:lineRule="auto"/>
      </w:pPr>
    </w:p>
    <w:tbl>
      <w:tblPr>
        <w:tblStyle w:val="TableGrid"/>
        <w:tblW w:w="9072" w:type="dxa"/>
        <w:tblInd w:w="-5" w:type="dxa"/>
        <w:tblLook w:val="04A0" w:firstRow="1" w:lastRow="0" w:firstColumn="1" w:lastColumn="0" w:noHBand="0" w:noVBand="1"/>
      </w:tblPr>
      <w:tblGrid>
        <w:gridCol w:w="6096"/>
        <w:gridCol w:w="2976"/>
      </w:tblGrid>
      <w:tr w:rsidR="00C35888" w14:paraId="4E363AA5"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79E155" w14:textId="77777777" w:rsidR="00C35888" w:rsidRDefault="00C35888" w:rsidP="001F03F9">
            <w:pPr>
              <w:spacing w:before="120" w:after="120"/>
            </w:pPr>
            <w:r>
              <w:t>A1 Gender</w:t>
            </w:r>
          </w:p>
        </w:tc>
        <w:tc>
          <w:tcPr>
            <w:tcW w:w="2976" w:type="dxa"/>
            <w:tcBorders>
              <w:left w:val="single" w:sz="4" w:space="0" w:color="auto"/>
            </w:tcBorders>
          </w:tcPr>
          <w:p w14:paraId="78424EFD" w14:textId="12D1ABCE" w:rsidR="00720683" w:rsidRDefault="00D978E6" w:rsidP="001F03F9">
            <w:pPr>
              <w:spacing w:before="120" w:after="120"/>
            </w:pPr>
            <w:r>
              <w:t xml:space="preserve"> Male</w:t>
            </w:r>
            <w:r w:rsidR="00474E6A">
              <w:t xml:space="preserve"> – </w:t>
            </w:r>
            <w:r w:rsidR="0041691D">
              <w:t xml:space="preserve"> </w:t>
            </w:r>
            <w:r w:rsidR="00626827">
              <w:t>2</w:t>
            </w:r>
          </w:p>
          <w:p w14:paraId="2CC64AF4" w14:textId="7B029FAD" w:rsidR="00C35888" w:rsidRDefault="00C35888" w:rsidP="001F03F9">
            <w:pPr>
              <w:spacing w:before="120" w:after="120"/>
            </w:pPr>
            <w:r>
              <w:t xml:space="preserve"> Female</w:t>
            </w:r>
            <w:r w:rsidR="00474E6A">
              <w:t xml:space="preserve"> - </w:t>
            </w:r>
            <w:r w:rsidR="00626827">
              <w:t>1</w:t>
            </w:r>
          </w:p>
        </w:tc>
      </w:tr>
      <w:tr w:rsidR="00C35888" w14:paraId="056B41BF"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174BB23" w14:textId="77777777" w:rsidR="00C35888" w:rsidRDefault="00C35888" w:rsidP="001F03F9">
            <w:pPr>
              <w:spacing w:before="120" w:after="120"/>
            </w:pPr>
            <w:r>
              <w:t>A2 Can I ask you a</w:t>
            </w:r>
            <w:r w:rsidRPr="0022597D">
              <w:t>ge</w:t>
            </w:r>
            <w:r>
              <w:t xml:space="preserve"> (approximately)</w:t>
            </w:r>
          </w:p>
        </w:tc>
        <w:tc>
          <w:tcPr>
            <w:tcW w:w="2976" w:type="dxa"/>
            <w:tcBorders>
              <w:left w:val="single" w:sz="4" w:space="0" w:color="auto"/>
            </w:tcBorders>
          </w:tcPr>
          <w:p w14:paraId="463BF678" w14:textId="37A3E112" w:rsidR="00D978E6" w:rsidRDefault="008B34BB" w:rsidP="00474E6A">
            <w:r>
              <w:t xml:space="preserve">18, </w:t>
            </w:r>
            <w:r w:rsidR="00626827">
              <w:t>54</w:t>
            </w:r>
            <w:r w:rsidR="007A5552">
              <w:t>, 44</w:t>
            </w:r>
          </w:p>
        </w:tc>
      </w:tr>
      <w:tr w:rsidR="00C35888" w14:paraId="3FE0CB7F"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C6024B" w14:textId="77777777" w:rsidR="00C35888" w:rsidRDefault="00C35888" w:rsidP="001F03F9">
            <w:pPr>
              <w:spacing w:before="120" w:after="120"/>
            </w:pPr>
            <w:r>
              <w:t xml:space="preserve">A3 </w:t>
            </w:r>
            <w:r w:rsidRPr="002503EF">
              <w:t>Do you surf the internet?</w:t>
            </w:r>
            <w:r w:rsidRPr="002503EF">
              <w:tab/>
            </w:r>
          </w:p>
        </w:tc>
        <w:tc>
          <w:tcPr>
            <w:tcW w:w="2976" w:type="dxa"/>
            <w:tcBorders>
              <w:left w:val="single" w:sz="4" w:space="0" w:color="auto"/>
            </w:tcBorders>
          </w:tcPr>
          <w:p w14:paraId="00C9EE2F" w14:textId="049DD49A" w:rsidR="008F7A02" w:rsidRPr="00DF2E46" w:rsidRDefault="00DF2E46" w:rsidP="008F7A02">
            <w:pPr>
              <w:spacing w:before="120" w:after="120"/>
            </w:pPr>
            <w:r>
              <w:t>Yes</w:t>
            </w:r>
            <w:r w:rsidR="00474E6A">
              <w:t xml:space="preserve"> </w:t>
            </w:r>
            <w:r w:rsidR="008B34BB">
              <w:t>- 3</w:t>
            </w:r>
          </w:p>
          <w:p w14:paraId="0D52E325" w14:textId="66A9E9E7" w:rsidR="00C35888" w:rsidRDefault="00DF2E46" w:rsidP="008F7A02">
            <w:pPr>
              <w:spacing w:before="120" w:after="120"/>
            </w:pPr>
            <w:r>
              <w:t>No</w:t>
            </w:r>
            <w:r w:rsidR="00F565F9" w:rsidRPr="00DF2E46">
              <w:t xml:space="preserve"> </w:t>
            </w:r>
            <w:r w:rsidR="008B34BB">
              <w:t xml:space="preserve">- </w:t>
            </w:r>
            <w:r w:rsidR="00F565F9" w:rsidRPr="00DF2E46">
              <w:t>0</w:t>
            </w:r>
          </w:p>
        </w:tc>
      </w:tr>
    </w:tbl>
    <w:p w14:paraId="2DEBA4CC" w14:textId="77777777" w:rsidR="00C35888" w:rsidRDefault="00C35888" w:rsidP="00C35888"/>
    <w:tbl>
      <w:tblPr>
        <w:tblStyle w:val="TableGrid"/>
        <w:tblW w:w="9072" w:type="dxa"/>
        <w:tblInd w:w="-5" w:type="dxa"/>
        <w:tblLook w:val="04A0" w:firstRow="1" w:lastRow="0" w:firstColumn="1" w:lastColumn="0" w:noHBand="0" w:noVBand="1"/>
      </w:tblPr>
      <w:tblGrid>
        <w:gridCol w:w="2254"/>
        <w:gridCol w:w="2254"/>
        <w:gridCol w:w="2254"/>
        <w:gridCol w:w="2254"/>
        <w:gridCol w:w="56"/>
      </w:tblGrid>
      <w:tr w:rsidR="00C35888" w14:paraId="5FCCAAD3" w14:textId="77777777" w:rsidTr="001F03F9">
        <w:trPr>
          <w:gridAfter w:val="1"/>
          <w:wAfter w:w="51" w:type="dxa"/>
        </w:trPr>
        <w:tc>
          <w:tcPr>
            <w:tcW w:w="9016" w:type="dxa"/>
            <w:gridSpan w:val="4"/>
            <w:shd w:val="clear" w:color="auto" w:fill="D9E2F3" w:themeFill="accent1" w:themeFillTint="33"/>
          </w:tcPr>
          <w:p w14:paraId="441E01E6" w14:textId="77777777" w:rsidR="00C35888" w:rsidRDefault="00C35888" w:rsidP="001F03F9">
            <w:r>
              <w:t>A4 What do you do on-line?</w:t>
            </w:r>
          </w:p>
          <w:p w14:paraId="4E3B9B96" w14:textId="77777777" w:rsidR="00C35888" w:rsidRDefault="00C35888" w:rsidP="001F03F9"/>
        </w:tc>
      </w:tr>
      <w:tr w:rsidR="00C35888" w:rsidRPr="001A325B" w14:paraId="6406C494" w14:textId="77777777" w:rsidTr="001F03F9">
        <w:tc>
          <w:tcPr>
            <w:tcW w:w="2254" w:type="dxa"/>
          </w:tcPr>
          <w:p w14:paraId="4FAD4BAF" w14:textId="768F6185" w:rsidR="00C35888" w:rsidRDefault="00C35888" w:rsidP="001F03F9">
            <w:pPr>
              <w:spacing w:line="276" w:lineRule="auto"/>
            </w:pPr>
            <w:r w:rsidRPr="001A325B">
              <w:t>E-mail</w:t>
            </w:r>
            <w:r w:rsidR="00474E6A">
              <w:tab/>
            </w:r>
            <w:r w:rsidR="00474E6A">
              <w:tab/>
            </w:r>
            <w:r w:rsidR="008B34BB">
              <w:t>3</w:t>
            </w:r>
          </w:p>
          <w:p w14:paraId="79A52889" w14:textId="6F70A66B" w:rsidR="00722CDC" w:rsidRPr="001A325B" w:rsidRDefault="00722CDC" w:rsidP="001F03F9">
            <w:pPr>
              <w:spacing w:line="276" w:lineRule="auto"/>
            </w:pPr>
          </w:p>
        </w:tc>
        <w:tc>
          <w:tcPr>
            <w:tcW w:w="2254" w:type="dxa"/>
          </w:tcPr>
          <w:p w14:paraId="5010FAFE" w14:textId="340032D8" w:rsidR="00C35888" w:rsidRPr="001A325B" w:rsidRDefault="00720683" w:rsidP="001F03F9">
            <w:pPr>
              <w:spacing w:line="276" w:lineRule="auto"/>
            </w:pPr>
            <w:r>
              <w:t xml:space="preserve">Shop </w:t>
            </w:r>
            <w:r w:rsidR="00474E6A">
              <w:tab/>
            </w:r>
            <w:r w:rsidR="00474E6A">
              <w:tab/>
            </w:r>
            <w:r w:rsidR="008B34BB">
              <w:t>3</w:t>
            </w:r>
          </w:p>
        </w:tc>
        <w:tc>
          <w:tcPr>
            <w:tcW w:w="2254" w:type="dxa"/>
          </w:tcPr>
          <w:p w14:paraId="3679B96A" w14:textId="7FD53819" w:rsidR="00C35888" w:rsidRPr="001A325B" w:rsidRDefault="00720683" w:rsidP="001F03F9">
            <w:pPr>
              <w:spacing w:line="276" w:lineRule="auto"/>
            </w:pPr>
            <w:r>
              <w:t xml:space="preserve">Bank </w:t>
            </w:r>
            <w:r w:rsidR="00474E6A">
              <w:tab/>
            </w:r>
            <w:r w:rsidR="00474E6A">
              <w:tab/>
            </w:r>
            <w:r w:rsidR="008B34BB">
              <w:t>3</w:t>
            </w:r>
          </w:p>
        </w:tc>
        <w:tc>
          <w:tcPr>
            <w:tcW w:w="2310" w:type="dxa"/>
            <w:gridSpan w:val="2"/>
          </w:tcPr>
          <w:p w14:paraId="76CAFADC" w14:textId="1322B979" w:rsidR="00C35888" w:rsidRPr="001A325B" w:rsidRDefault="00720683" w:rsidP="001F03F9">
            <w:pPr>
              <w:spacing w:line="276" w:lineRule="auto"/>
            </w:pPr>
            <w:r>
              <w:t xml:space="preserve">Social Media </w:t>
            </w:r>
            <w:r w:rsidR="00474E6A">
              <w:t xml:space="preserve"> </w:t>
            </w:r>
            <w:r w:rsidR="008B34BB">
              <w:t>3</w:t>
            </w:r>
          </w:p>
        </w:tc>
      </w:tr>
    </w:tbl>
    <w:p w14:paraId="72B048F0" w14:textId="77777777" w:rsidR="00C35888" w:rsidRDefault="00C35888" w:rsidP="00C35888"/>
    <w:tbl>
      <w:tblPr>
        <w:tblStyle w:val="TableGrid"/>
        <w:tblW w:w="9072" w:type="dxa"/>
        <w:tblInd w:w="-5" w:type="dxa"/>
        <w:tblLook w:val="04A0" w:firstRow="1" w:lastRow="0" w:firstColumn="1" w:lastColumn="0" w:noHBand="0" w:noVBand="1"/>
      </w:tblPr>
      <w:tblGrid>
        <w:gridCol w:w="2254"/>
        <w:gridCol w:w="2254"/>
        <w:gridCol w:w="2254"/>
        <w:gridCol w:w="2254"/>
        <w:gridCol w:w="56"/>
      </w:tblGrid>
      <w:tr w:rsidR="00C35888" w14:paraId="720041CB" w14:textId="77777777" w:rsidTr="001F03F9">
        <w:trPr>
          <w:gridAfter w:val="1"/>
          <w:wAfter w:w="51" w:type="dxa"/>
        </w:trPr>
        <w:tc>
          <w:tcPr>
            <w:tcW w:w="9016" w:type="dxa"/>
            <w:gridSpan w:val="4"/>
            <w:shd w:val="clear" w:color="auto" w:fill="D9E2F3" w:themeFill="accent1" w:themeFillTint="33"/>
          </w:tcPr>
          <w:p w14:paraId="6FEB23F5" w14:textId="77777777" w:rsidR="00C35888" w:rsidRDefault="00C35888" w:rsidP="001F03F9">
            <w:r>
              <w:t>A5 What device do you mainly surf on?</w:t>
            </w:r>
          </w:p>
          <w:p w14:paraId="2ACF691D" w14:textId="77777777" w:rsidR="00C35888" w:rsidRDefault="00C35888" w:rsidP="001F03F9"/>
        </w:tc>
      </w:tr>
      <w:tr w:rsidR="00C35888" w:rsidRPr="001A325B" w14:paraId="7E17F450" w14:textId="77777777" w:rsidTr="001F03F9">
        <w:tc>
          <w:tcPr>
            <w:tcW w:w="2254" w:type="dxa"/>
          </w:tcPr>
          <w:p w14:paraId="0EE8F4CC" w14:textId="114134D4" w:rsidR="00C35888" w:rsidRDefault="00C35888" w:rsidP="001F03F9">
            <w:pPr>
              <w:spacing w:line="276" w:lineRule="auto"/>
            </w:pPr>
            <w:r>
              <w:t>Desktop</w:t>
            </w:r>
            <w:r w:rsidR="00474E6A">
              <w:tab/>
            </w:r>
          </w:p>
          <w:p w14:paraId="22BD75D2" w14:textId="1E96D0E9" w:rsidR="00C35888" w:rsidRPr="001A325B" w:rsidRDefault="00C35888" w:rsidP="001F03F9">
            <w:pPr>
              <w:spacing w:line="276" w:lineRule="auto"/>
            </w:pPr>
          </w:p>
        </w:tc>
        <w:tc>
          <w:tcPr>
            <w:tcW w:w="2254" w:type="dxa"/>
          </w:tcPr>
          <w:p w14:paraId="595DCD95" w14:textId="009AE155" w:rsidR="005D0190" w:rsidRPr="001A325B" w:rsidRDefault="002607BB" w:rsidP="001F03F9">
            <w:pPr>
              <w:spacing w:line="276" w:lineRule="auto"/>
            </w:pPr>
            <w:r>
              <w:t>Laptop</w:t>
            </w:r>
            <w:r w:rsidR="00720683">
              <w:t xml:space="preserve">  </w:t>
            </w:r>
            <w:r w:rsidR="00474E6A">
              <w:tab/>
            </w:r>
            <w:r w:rsidR="00626827">
              <w:t>1</w:t>
            </w:r>
          </w:p>
        </w:tc>
        <w:tc>
          <w:tcPr>
            <w:tcW w:w="2254" w:type="dxa"/>
          </w:tcPr>
          <w:p w14:paraId="7EA4B43A" w14:textId="6B3FD150" w:rsidR="008F7A02" w:rsidRPr="001A325B" w:rsidRDefault="00720683" w:rsidP="001F03F9">
            <w:pPr>
              <w:spacing w:line="276" w:lineRule="auto"/>
            </w:pPr>
            <w:r>
              <w:t xml:space="preserve">Tablet  </w:t>
            </w:r>
            <w:r w:rsidR="00474E6A">
              <w:tab/>
            </w:r>
          </w:p>
        </w:tc>
        <w:tc>
          <w:tcPr>
            <w:tcW w:w="2310" w:type="dxa"/>
            <w:gridSpan w:val="2"/>
          </w:tcPr>
          <w:p w14:paraId="0FA312E1" w14:textId="1A470680" w:rsidR="005D0190" w:rsidRPr="001A325B" w:rsidRDefault="00720683" w:rsidP="001F03F9">
            <w:pPr>
              <w:spacing w:line="276" w:lineRule="auto"/>
            </w:pPr>
            <w:r>
              <w:t xml:space="preserve">Mobile phone </w:t>
            </w:r>
            <w:r w:rsidR="00474E6A">
              <w:t xml:space="preserve">  </w:t>
            </w:r>
            <w:r w:rsidR="007A5552">
              <w:t>2</w:t>
            </w:r>
            <w:r w:rsidR="00474E6A">
              <w:t xml:space="preserve"> </w:t>
            </w:r>
          </w:p>
        </w:tc>
      </w:tr>
    </w:tbl>
    <w:p w14:paraId="78049233" w14:textId="77777777" w:rsidR="00C35888" w:rsidRDefault="00C35888" w:rsidP="00C35888"/>
    <w:tbl>
      <w:tblPr>
        <w:tblStyle w:val="TableGrid"/>
        <w:tblW w:w="9072" w:type="dxa"/>
        <w:tblInd w:w="-5" w:type="dxa"/>
        <w:tblLook w:val="04A0" w:firstRow="1" w:lastRow="0" w:firstColumn="1" w:lastColumn="0" w:noHBand="0" w:noVBand="1"/>
      </w:tblPr>
      <w:tblGrid>
        <w:gridCol w:w="6096"/>
        <w:gridCol w:w="2920"/>
        <w:gridCol w:w="56"/>
      </w:tblGrid>
      <w:tr w:rsidR="00C35888" w:rsidRPr="00DF2E46" w14:paraId="13C48606" w14:textId="77777777" w:rsidTr="002607BB">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269B984" w14:textId="77777777" w:rsidR="00C35888" w:rsidRPr="00DF2E46" w:rsidRDefault="00C35888" w:rsidP="001F03F9">
            <w:pPr>
              <w:spacing w:before="120" w:after="120"/>
            </w:pPr>
            <w:r w:rsidRPr="00DF2E46">
              <w:t>A6 Have you ever applied for a government service on-line, like road tax or a passport?</w:t>
            </w:r>
          </w:p>
        </w:tc>
        <w:tc>
          <w:tcPr>
            <w:tcW w:w="2976" w:type="dxa"/>
            <w:gridSpan w:val="2"/>
            <w:tcBorders>
              <w:left w:val="single" w:sz="4" w:space="0" w:color="auto"/>
            </w:tcBorders>
          </w:tcPr>
          <w:p w14:paraId="49E6310F" w14:textId="374AD092" w:rsidR="005D0190" w:rsidRPr="00DF2E46" w:rsidRDefault="00720683" w:rsidP="005D0190">
            <w:pPr>
              <w:tabs>
                <w:tab w:val="center" w:pos="1380"/>
                <w:tab w:val="right" w:pos="2760"/>
              </w:tabs>
              <w:spacing w:before="120" w:after="120"/>
              <w:jc w:val="both"/>
            </w:pPr>
            <w:r>
              <w:t xml:space="preserve">Yes </w:t>
            </w:r>
            <w:r w:rsidR="00474E6A">
              <w:tab/>
            </w:r>
            <w:r w:rsidR="008B34BB">
              <w:t>3</w:t>
            </w:r>
            <w:r w:rsidR="00474E6A">
              <w:t xml:space="preserve">   </w:t>
            </w:r>
          </w:p>
          <w:p w14:paraId="788EA7B3" w14:textId="5CEEEB0E" w:rsidR="00C35888" w:rsidRPr="00DF2E46" w:rsidRDefault="00474E6A" w:rsidP="005D0190">
            <w:pPr>
              <w:spacing w:before="120" w:after="120"/>
            </w:pPr>
            <w:r>
              <w:t>No</w:t>
            </w:r>
            <w:r>
              <w:tab/>
            </w:r>
            <w:r>
              <w:tab/>
            </w:r>
          </w:p>
        </w:tc>
      </w:tr>
      <w:tr w:rsidR="005D0190" w:rsidRPr="00DF2E46" w14:paraId="3BDB0E3B" w14:textId="77777777" w:rsidTr="002607BB">
        <w:tc>
          <w:tcPr>
            <w:tcW w:w="6096" w:type="dxa"/>
            <w:shd w:val="clear" w:color="auto" w:fill="D9E2F3" w:themeFill="accent1" w:themeFillTint="33"/>
          </w:tcPr>
          <w:p w14:paraId="492D883C" w14:textId="779A57E9" w:rsidR="005D0190" w:rsidRPr="00DF2E46" w:rsidRDefault="005D0190" w:rsidP="001F03F9">
            <w:pPr>
              <w:spacing w:before="120" w:after="120"/>
            </w:pPr>
            <w:r w:rsidRPr="00DF2E46">
              <w:t>Most common</w:t>
            </w:r>
          </w:p>
        </w:tc>
        <w:tc>
          <w:tcPr>
            <w:tcW w:w="2976" w:type="dxa"/>
            <w:gridSpan w:val="2"/>
          </w:tcPr>
          <w:p w14:paraId="34ECB840" w14:textId="77777777" w:rsidR="008B34BB" w:rsidRDefault="008B34BB" w:rsidP="005D0190">
            <w:r>
              <w:t>Tax motorbike</w:t>
            </w:r>
          </w:p>
          <w:p w14:paraId="2BC5F1B6" w14:textId="45335C22" w:rsidR="00D978E6" w:rsidRDefault="008B34BB" w:rsidP="005D0190">
            <w:r>
              <w:t>Applied for log book</w:t>
            </w:r>
            <w:r w:rsidR="00474E6A">
              <w:tab/>
            </w:r>
          </w:p>
          <w:p w14:paraId="5E625D37" w14:textId="54007C62" w:rsidR="00626827" w:rsidRPr="00DF2E46" w:rsidRDefault="00626827" w:rsidP="005D0190">
            <w:r>
              <w:t>Road Tax</w:t>
            </w:r>
            <w:r w:rsidR="007A5552">
              <w:t xml:space="preserve"> x2</w:t>
            </w:r>
          </w:p>
          <w:p w14:paraId="72D04B06" w14:textId="49EEFFF9" w:rsidR="005D0190" w:rsidRPr="00DF2E46" w:rsidRDefault="005D0190" w:rsidP="005D0190"/>
        </w:tc>
      </w:tr>
      <w:tr w:rsidR="00C35888" w:rsidRPr="00DF2E46" w14:paraId="4F89C9E1" w14:textId="77777777" w:rsidTr="002607BB">
        <w:tc>
          <w:tcPr>
            <w:tcW w:w="6096" w:type="dxa"/>
            <w:shd w:val="clear" w:color="auto" w:fill="D9E2F3" w:themeFill="accent1" w:themeFillTint="33"/>
          </w:tcPr>
          <w:p w14:paraId="755661BA" w14:textId="77777777" w:rsidR="00C35888" w:rsidRPr="00DF2E46" w:rsidRDefault="00C35888" w:rsidP="001F03F9">
            <w:pPr>
              <w:spacing w:before="120" w:after="120"/>
            </w:pPr>
            <w:r w:rsidRPr="00DF2E46">
              <w:t>A7 Have you heard of a government service called Verify?</w:t>
            </w:r>
          </w:p>
        </w:tc>
        <w:tc>
          <w:tcPr>
            <w:tcW w:w="2976" w:type="dxa"/>
            <w:gridSpan w:val="2"/>
          </w:tcPr>
          <w:p w14:paraId="31347B29" w14:textId="4FE9424B" w:rsidR="005D0190" w:rsidRPr="00DF2E46" w:rsidRDefault="005D0190" w:rsidP="005D0190">
            <w:pPr>
              <w:spacing w:before="120" w:after="120"/>
            </w:pPr>
            <w:r w:rsidRPr="00DF2E46">
              <w:t>Y</w:t>
            </w:r>
            <w:r w:rsidR="00720683">
              <w:t xml:space="preserve">es </w:t>
            </w:r>
            <w:r w:rsidR="007A5552">
              <w:tab/>
              <w:t>1</w:t>
            </w:r>
          </w:p>
          <w:p w14:paraId="0DF01CB3" w14:textId="25F16E0A" w:rsidR="00C35888" w:rsidRPr="00DF2E46" w:rsidRDefault="005D0190" w:rsidP="005D0190">
            <w:pPr>
              <w:spacing w:before="120" w:after="120"/>
            </w:pPr>
            <w:r w:rsidRPr="00DF2E46">
              <w:t xml:space="preserve">No </w:t>
            </w:r>
            <w:r w:rsidR="00474E6A">
              <w:tab/>
            </w:r>
            <w:r w:rsidR="00626827">
              <w:t>2</w:t>
            </w:r>
            <w:r w:rsidR="00474E6A">
              <w:tab/>
            </w:r>
          </w:p>
        </w:tc>
      </w:tr>
      <w:tr w:rsidR="002607BB" w:rsidRPr="00DF2E46" w14:paraId="14795D94" w14:textId="77777777" w:rsidTr="002607BB">
        <w:trPr>
          <w:gridAfter w:val="1"/>
          <w:wAfter w:w="51" w:type="dxa"/>
        </w:trPr>
        <w:tc>
          <w:tcPr>
            <w:tcW w:w="9016" w:type="dxa"/>
            <w:gridSpan w:val="2"/>
          </w:tcPr>
          <w:p w14:paraId="38CACE0F" w14:textId="6FB9E3A7" w:rsidR="002607BB" w:rsidRDefault="007A5552" w:rsidP="00722CDC">
            <w:r>
              <w:t>P3 knew about Verify through her application for Universal Credit.</w:t>
            </w:r>
          </w:p>
          <w:p w14:paraId="74239789" w14:textId="31BCF334" w:rsidR="00722CDC" w:rsidRPr="00DF2E46" w:rsidRDefault="00722CDC" w:rsidP="00722CDC"/>
        </w:tc>
      </w:tr>
    </w:tbl>
    <w:p w14:paraId="10318092" w14:textId="39AFCEF0" w:rsidR="002607BB" w:rsidRPr="00DF2E46" w:rsidRDefault="002607BB"/>
    <w:p w14:paraId="2EDA5AC8" w14:textId="49E0E306" w:rsidR="00722CDC" w:rsidRDefault="00722CDC">
      <w:pPr>
        <w:spacing w:after="160"/>
      </w:pPr>
      <w:r>
        <w:br w:type="page"/>
      </w:r>
    </w:p>
    <w:p w14:paraId="537228B5" w14:textId="77777777" w:rsidR="002607BB" w:rsidRPr="00DF2E46" w:rsidRDefault="002607BB"/>
    <w:tbl>
      <w:tblPr>
        <w:tblStyle w:val="TableGrid"/>
        <w:tblW w:w="9072" w:type="dxa"/>
        <w:tblInd w:w="-5" w:type="dxa"/>
        <w:tblLook w:val="04A0" w:firstRow="1" w:lastRow="0" w:firstColumn="1" w:lastColumn="0" w:noHBand="0" w:noVBand="1"/>
      </w:tblPr>
      <w:tblGrid>
        <w:gridCol w:w="6096"/>
        <w:gridCol w:w="2920"/>
        <w:gridCol w:w="56"/>
      </w:tblGrid>
      <w:tr w:rsidR="00C35888" w:rsidRPr="00DF2E46" w14:paraId="75CA1B95" w14:textId="77777777" w:rsidTr="001F03F9">
        <w:tc>
          <w:tcPr>
            <w:tcW w:w="6096" w:type="dxa"/>
            <w:shd w:val="clear" w:color="auto" w:fill="D9E2F3" w:themeFill="accent1" w:themeFillTint="33"/>
          </w:tcPr>
          <w:p w14:paraId="49B83362" w14:textId="77777777" w:rsidR="00C35888" w:rsidRPr="00DF2E46" w:rsidRDefault="00C35888" w:rsidP="001F03F9">
            <w:pPr>
              <w:spacing w:before="120" w:after="120"/>
            </w:pPr>
            <w:r w:rsidRPr="00DF2E46">
              <w:t>A8 Have you heard of a government service called Government Gateway?</w:t>
            </w:r>
          </w:p>
        </w:tc>
        <w:tc>
          <w:tcPr>
            <w:tcW w:w="2976" w:type="dxa"/>
            <w:gridSpan w:val="2"/>
          </w:tcPr>
          <w:p w14:paraId="5858260C" w14:textId="132F3924" w:rsidR="005D0190" w:rsidRPr="00DF2E46" w:rsidRDefault="00C35888" w:rsidP="005D0190">
            <w:pPr>
              <w:spacing w:before="120" w:after="120"/>
            </w:pPr>
            <w:r w:rsidRPr="00DF2E46">
              <w:t>Y</w:t>
            </w:r>
            <w:r w:rsidR="00474E6A">
              <w:t xml:space="preserve">es </w:t>
            </w:r>
            <w:r w:rsidR="007A5552">
              <w:t>2</w:t>
            </w:r>
          </w:p>
          <w:p w14:paraId="3A980A26" w14:textId="35F06E85" w:rsidR="00C35888" w:rsidRPr="00DF2E46" w:rsidRDefault="005D0190" w:rsidP="005D0190">
            <w:pPr>
              <w:spacing w:before="120" w:after="120"/>
            </w:pPr>
            <w:r w:rsidRPr="00DF2E46">
              <w:t>No</w:t>
            </w:r>
            <w:r w:rsidR="008F7A02" w:rsidRPr="00DF2E46">
              <w:t xml:space="preserve"> </w:t>
            </w:r>
            <w:r w:rsidR="00626827">
              <w:t>1</w:t>
            </w:r>
          </w:p>
        </w:tc>
      </w:tr>
      <w:tr w:rsidR="002607BB" w14:paraId="6AFD7EB2" w14:textId="77777777" w:rsidTr="00BA6CD8">
        <w:trPr>
          <w:gridAfter w:val="1"/>
          <w:wAfter w:w="56" w:type="dxa"/>
        </w:trPr>
        <w:tc>
          <w:tcPr>
            <w:tcW w:w="9016" w:type="dxa"/>
            <w:gridSpan w:val="2"/>
          </w:tcPr>
          <w:p w14:paraId="26D9CC40" w14:textId="3B93EC48" w:rsidR="002607BB" w:rsidRDefault="007A5552" w:rsidP="00474E6A">
            <w:r>
              <w:t>P3 knew about Government Gateway through running a small business and submitting their VAT return.</w:t>
            </w:r>
          </w:p>
          <w:p w14:paraId="34DC4CBD" w14:textId="77777777" w:rsidR="007A5552" w:rsidRDefault="007A5552" w:rsidP="00474E6A"/>
          <w:p w14:paraId="7205FE66" w14:textId="2084EF37" w:rsidR="00474E6A" w:rsidRDefault="00474E6A" w:rsidP="00474E6A"/>
        </w:tc>
      </w:tr>
    </w:tbl>
    <w:p w14:paraId="0EDA085E" w14:textId="77777777" w:rsidR="00C35888" w:rsidRDefault="00C35888" w:rsidP="00C35888">
      <w:pPr>
        <w:pStyle w:val="Heading2"/>
      </w:pPr>
    </w:p>
    <w:p w14:paraId="2703900B" w14:textId="77777777" w:rsidR="00C35888" w:rsidRDefault="00C35888" w:rsidP="00C35888">
      <w:pPr>
        <w:pStyle w:val="Heading2"/>
      </w:pPr>
    </w:p>
    <w:p w14:paraId="110CC57B" w14:textId="65D50ADA" w:rsidR="00C35888" w:rsidRDefault="00C35888" w:rsidP="00A87E16">
      <w:pPr>
        <w:spacing w:line="240" w:lineRule="auto"/>
      </w:pPr>
      <w:r>
        <w:t>Digital inclusion scale</w:t>
      </w:r>
    </w:p>
    <w:p w14:paraId="3200B003" w14:textId="77777777" w:rsidR="00C35888" w:rsidRDefault="00C35888" w:rsidP="00C35888">
      <w:pPr>
        <w:spacing w:line="240" w:lineRule="auto"/>
      </w:pPr>
    </w:p>
    <w:p w14:paraId="5F6D42FF" w14:textId="77777777" w:rsidR="00C35888" w:rsidRPr="0022597D" w:rsidRDefault="00C35888" w:rsidP="00C35888">
      <w:pPr>
        <w:spacing w:line="240" w:lineRule="auto"/>
      </w:pPr>
      <w:r>
        <w:rPr>
          <w:noProof/>
          <w:lang w:eastAsia="en-GB"/>
        </w:rPr>
        <w:drawing>
          <wp:inline distT="0" distB="0" distL="0" distR="0" wp14:anchorId="7638BCD2" wp14:editId="79B0B3A1">
            <wp:extent cx="5071978" cy="120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Inclusion scale - cropped.png"/>
                    <pic:cNvPicPr/>
                  </pic:nvPicPr>
                  <pic:blipFill>
                    <a:blip r:embed="rId8">
                      <a:extLst>
                        <a:ext uri="{28A0092B-C50C-407E-A947-70E740481C1C}">
                          <a14:useLocalDpi xmlns:a14="http://schemas.microsoft.com/office/drawing/2010/main" val="0"/>
                        </a:ext>
                      </a:extLst>
                    </a:blip>
                    <a:stretch>
                      <a:fillRect/>
                    </a:stretch>
                  </pic:blipFill>
                  <pic:spPr>
                    <a:xfrm>
                      <a:off x="0" y="0"/>
                      <a:ext cx="5145285" cy="1219911"/>
                    </a:xfrm>
                    <a:prstGeom prst="rect">
                      <a:avLst/>
                    </a:prstGeom>
                  </pic:spPr>
                </pic:pic>
              </a:graphicData>
            </a:graphic>
          </wp:inline>
        </w:drawing>
      </w:r>
    </w:p>
    <w:p w14:paraId="7DB01DA7" w14:textId="77777777" w:rsidR="00C35888" w:rsidRDefault="00C35888" w:rsidP="00C35888">
      <w:pPr>
        <w:rPr>
          <w:b/>
        </w:rPr>
      </w:pPr>
    </w:p>
    <w:p w14:paraId="686E9AE2" w14:textId="38EFFA7F" w:rsidR="00C35888" w:rsidRDefault="00A87E16" w:rsidP="00C35888">
      <w:r>
        <w:t xml:space="preserve">All participants were classed as 7 or above. </w:t>
      </w:r>
    </w:p>
    <w:p w14:paraId="6969B745" w14:textId="77777777" w:rsidR="00A87E16" w:rsidRPr="00A87E16" w:rsidRDefault="00A87E16" w:rsidP="00C35888"/>
    <w:p w14:paraId="4BAFB4A1" w14:textId="39259886" w:rsidR="00C35888" w:rsidRDefault="00C35888" w:rsidP="00C35888">
      <w:pPr>
        <w:pStyle w:val="Heading2"/>
      </w:pPr>
    </w:p>
    <w:tbl>
      <w:tblPr>
        <w:tblStyle w:val="TableGrid"/>
        <w:tblW w:w="9035" w:type="dxa"/>
        <w:tblInd w:w="-5" w:type="dxa"/>
        <w:tblLook w:val="04A0" w:firstRow="1" w:lastRow="0" w:firstColumn="1" w:lastColumn="0" w:noHBand="0" w:noVBand="1"/>
      </w:tblPr>
      <w:tblGrid>
        <w:gridCol w:w="3686"/>
        <w:gridCol w:w="5349"/>
      </w:tblGrid>
      <w:tr w:rsidR="008C5833" w14:paraId="7E591642" w14:textId="77777777" w:rsidTr="008F2942">
        <w:tc>
          <w:tcPr>
            <w:tcW w:w="368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E1FE61" w14:textId="77777777" w:rsidR="008C5833" w:rsidRDefault="008C5833" w:rsidP="008F2942">
            <w:pPr>
              <w:spacing w:before="120" w:after="120"/>
            </w:pPr>
            <w:r>
              <w:t>Can I ask what brought into Riverside house today?</w:t>
            </w:r>
          </w:p>
          <w:p w14:paraId="43E8A063" w14:textId="77777777" w:rsidR="008C5833" w:rsidRDefault="008C5833" w:rsidP="008F2942">
            <w:pPr>
              <w:spacing w:before="120" w:after="120"/>
            </w:pPr>
          </w:p>
        </w:tc>
        <w:tc>
          <w:tcPr>
            <w:tcW w:w="5349" w:type="dxa"/>
            <w:tcBorders>
              <w:left w:val="single" w:sz="4" w:space="0" w:color="auto"/>
            </w:tcBorders>
          </w:tcPr>
          <w:p w14:paraId="3DC43829" w14:textId="29B8CE53" w:rsidR="00474E6A" w:rsidRDefault="00626827" w:rsidP="00474E6A">
            <w:pPr>
              <w:spacing w:before="120" w:after="120"/>
            </w:pPr>
            <w:r>
              <w:t xml:space="preserve">1 - </w:t>
            </w:r>
            <w:r w:rsidR="008B34BB">
              <w:t>Pre-Tenancy agreement</w:t>
            </w:r>
          </w:p>
          <w:p w14:paraId="3DC95A15" w14:textId="565D38AD" w:rsidR="00626827" w:rsidRDefault="00626827" w:rsidP="00474E6A">
            <w:pPr>
              <w:spacing w:before="120" w:after="120"/>
            </w:pPr>
            <w:r>
              <w:t>2 - Taxi plate</w:t>
            </w:r>
          </w:p>
          <w:p w14:paraId="4E5DC4F0" w14:textId="770D9A6F" w:rsidR="00C213F8" w:rsidRDefault="00626827" w:rsidP="008C5833">
            <w:pPr>
              <w:spacing w:before="120" w:after="120"/>
            </w:pPr>
            <w:r>
              <w:t xml:space="preserve">3 </w:t>
            </w:r>
            <w:r w:rsidR="007A5552">
              <w:t>–</w:t>
            </w:r>
            <w:r>
              <w:t xml:space="preserve"> </w:t>
            </w:r>
            <w:r w:rsidR="007A5552">
              <w:t>Renew Blue Badge</w:t>
            </w:r>
          </w:p>
        </w:tc>
      </w:tr>
      <w:tr w:rsidR="008C5833" w14:paraId="492CDB5F" w14:textId="77777777" w:rsidTr="008F2942">
        <w:tc>
          <w:tcPr>
            <w:tcW w:w="368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B7D178" w14:textId="77777777" w:rsidR="008C5833" w:rsidRDefault="008C5833" w:rsidP="008F2942">
            <w:pPr>
              <w:spacing w:before="120" w:after="120"/>
            </w:pPr>
            <w:r>
              <w:t>Have you ever had to supply Rotherham council with evidence that you receive benefits?</w:t>
            </w:r>
          </w:p>
        </w:tc>
        <w:tc>
          <w:tcPr>
            <w:tcW w:w="5349" w:type="dxa"/>
            <w:tcBorders>
              <w:left w:val="single" w:sz="4" w:space="0" w:color="auto"/>
            </w:tcBorders>
          </w:tcPr>
          <w:p w14:paraId="504092D6" w14:textId="20EEDA72" w:rsidR="00474E6A" w:rsidRDefault="008B34BB" w:rsidP="00474E6A">
            <w:pPr>
              <w:spacing w:before="120" w:after="120"/>
            </w:pPr>
            <w:r>
              <w:t>1 – Birth certificate, driving licence, NI Number, proof of address</w:t>
            </w:r>
          </w:p>
          <w:p w14:paraId="063F1485" w14:textId="6522EDF2" w:rsidR="00626827" w:rsidRDefault="00626827" w:rsidP="00474E6A">
            <w:pPr>
              <w:spacing w:before="120" w:after="120"/>
            </w:pPr>
            <w:r>
              <w:t>2 – Driving licence</w:t>
            </w:r>
          </w:p>
          <w:p w14:paraId="080F54E1" w14:textId="57C8035C" w:rsidR="007A5552" w:rsidRDefault="007A5552" w:rsidP="00474E6A">
            <w:pPr>
              <w:spacing w:before="120" w:after="120"/>
            </w:pPr>
            <w:r>
              <w:t>3 – Photo, PIP letter, driving licence</w:t>
            </w:r>
          </w:p>
          <w:p w14:paraId="38EBCD39" w14:textId="6F115876" w:rsidR="008C5833" w:rsidRDefault="008C5833" w:rsidP="008C5833">
            <w:pPr>
              <w:spacing w:before="120" w:after="120"/>
            </w:pPr>
          </w:p>
        </w:tc>
      </w:tr>
    </w:tbl>
    <w:p w14:paraId="72590EEA" w14:textId="77777777" w:rsidR="008C5833" w:rsidRPr="008C5833" w:rsidRDefault="008C5833" w:rsidP="008C5833"/>
    <w:p w14:paraId="3DE1AB84" w14:textId="26418790" w:rsidR="00722CDC" w:rsidRDefault="00722CDC" w:rsidP="00722CDC"/>
    <w:p w14:paraId="3AFA5809" w14:textId="77777777" w:rsidR="00722CDC" w:rsidRPr="00722CDC" w:rsidRDefault="00722CDC" w:rsidP="00722CDC"/>
    <w:p w14:paraId="0DDDE894" w14:textId="31ABCA29" w:rsidR="008C5833" w:rsidRDefault="008C5833">
      <w:pPr>
        <w:spacing w:after="160"/>
        <w:rPr>
          <w:b/>
        </w:rPr>
      </w:pPr>
      <w:r>
        <w:br w:type="page"/>
      </w:r>
    </w:p>
    <w:p w14:paraId="2677519A" w14:textId="77777777" w:rsidR="00C35888" w:rsidRDefault="00C35888" w:rsidP="00C35888">
      <w:pPr>
        <w:pStyle w:val="Heading2"/>
      </w:pPr>
    </w:p>
    <w:p w14:paraId="080E2FE9" w14:textId="18F52C4C" w:rsidR="00720683" w:rsidRDefault="00F33E1E" w:rsidP="00720683">
      <w:pPr>
        <w:pStyle w:val="Heading1"/>
        <w:numPr>
          <w:ilvl w:val="0"/>
          <w:numId w:val="6"/>
        </w:numPr>
      </w:pPr>
      <w:bookmarkStart w:id="7" w:name="_Toc15899367"/>
      <w:r>
        <w:t>View or s</w:t>
      </w:r>
      <w:r w:rsidR="00720683">
        <w:t>hare your benefit information</w:t>
      </w:r>
      <w:r w:rsidR="004C4439">
        <w:t xml:space="preserve"> prototype</w:t>
      </w:r>
      <w:bookmarkEnd w:id="7"/>
    </w:p>
    <w:p w14:paraId="604642A3" w14:textId="77777777" w:rsidR="00720683" w:rsidRDefault="00720683" w:rsidP="00720683">
      <w:pPr>
        <w:pStyle w:val="Heading2"/>
      </w:pPr>
    </w:p>
    <w:p w14:paraId="1C491419" w14:textId="026DFC79" w:rsidR="00A30D12" w:rsidRDefault="006727F7" w:rsidP="002F614C">
      <w:pPr>
        <w:pStyle w:val="Heading2"/>
        <w:numPr>
          <w:ilvl w:val="1"/>
          <w:numId w:val="38"/>
        </w:numPr>
      </w:pPr>
      <w:bookmarkStart w:id="8" w:name="_Toc15899368"/>
      <w:r w:rsidRPr="006727F7">
        <w:t xml:space="preserve">Page 1 – Share your </w:t>
      </w:r>
      <w:r w:rsidR="006B23AA">
        <w:t xml:space="preserve">DLA </w:t>
      </w:r>
      <w:r w:rsidRPr="006727F7">
        <w:t>information</w:t>
      </w:r>
      <w:bookmarkEnd w:id="8"/>
    </w:p>
    <w:p w14:paraId="493785A7" w14:textId="77777777" w:rsidR="00DB6E44" w:rsidRDefault="00DB6E44" w:rsidP="002F614C"/>
    <w:p w14:paraId="73A7C1D1" w14:textId="77777777" w:rsidR="00DB6E44" w:rsidRDefault="00DB6E44" w:rsidP="002F614C"/>
    <w:p w14:paraId="1B522FCF" w14:textId="25BF96A8" w:rsidR="006B23AA" w:rsidRDefault="006B23AA" w:rsidP="004C4439">
      <w:pPr>
        <w:pStyle w:val="Heading2"/>
        <w:numPr>
          <w:ilvl w:val="1"/>
          <w:numId w:val="38"/>
        </w:numPr>
      </w:pPr>
      <w:bookmarkStart w:id="9" w:name="_Toc15899369"/>
      <w:r>
        <w:t>Page 2 – Sign in using Government Gateway</w:t>
      </w:r>
      <w:bookmarkEnd w:id="9"/>
    </w:p>
    <w:p w14:paraId="0FF08A8D" w14:textId="77777777" w:rsidR="006B23AA" w:rsidRPr="006B23AA" w:rsidRDefault="006B23AA" w:rsidP="006B23AA"/>
    <w:p w14:paraId="5B690EBA" w14:textId="021E4D62" w:rsidR="006B23AA" w:rsidRPr="008B34BB" w:rsidRDefault="007A5552" w:rsidP="006B23AA">
      <w:pPr>
        <w:pStyle w:val="Heading2"/>
        <w:rPr>
          <w:b w:val="0"/>
        </w:rPr>
      </w:pPr>
      <w:bookmarkStart w:id="10" w:name="_Toc15899370"/>
      <w:r>
        <w:rPr>
          <w:b w:val="0"/>
        </w:rPr>
        <w:t>2</w:t>
      </w:r>
      <w:r w:rsidR="008B34BB" w:rsidRPr="008B34BB">
        <w:rPr>
          <w:b w:val="0"/>
        </w:rPr>
        <w:t xml:space="preserve"> subject</w:t>
      </w:r>
      <w:r>
        <w:rPr>
          <w:b w:val="0"/>
        </w:rPr>
        <w:t>s had a</w:t>
      </w:r>
      <w:r w:rsidR="008B34BB" w:rsidRPr="008B34BB">
        <w:rPr>
          <w:b w:val="0"/>
        </w:rPr>
        <w:t xml:space="preserve"> Government Gateway account</w:t>
      </w:r>
      <w:bookmarkEnd w:id="10"/>
    </w:p>
    <w:p w14:paraId="3125F272" w14:textId="77777777" w:rsidR="008B34BB" w:rsidRPr="008B34BB" w:rsidRDefault="008B34BB" w:rsidP="008B34BB"/>
    <w:p w14:paraId="2343314E" w14:textId="0E00CE92" w:rsidR="006B23AA" w:rsidRDefault="006B23AA" w:rsidP="004C4439">
      <w:pPr>
        <w:pStyle w:val="Heading2"/>
        <w:numPr>
          <w:ilvl w:val="1"/>
          <w:numId w:val="38"/>
        </w:numPr>
      </w:pPr>
      <w:r>
        <w:t xml:space="preserve"> </w:t>
      </w:r>
      <w:bookmarkStart w:id="11" w:name="_Toc15899371"/>
      <w:r>
        <w:t>Page 3 – Prove who you are</w:t>
      </w:r>
      <w:bookmarkEnd w:id="11"/>
    </w:p>
    <w:p w14:paraId="500179E0" w14:textId="6EF08883" w:rsidR="006B23AA" w:rsidRDefault="006B23AA" w:rsidP="006B23AA"/>
    <w:p w14:paraId="1CB1FDBB" w14:textId="77777777" w:rsidR="00840B8A" w:rsidRPr="006B23AA" w:rsidRDefault="00840B8A" w:rsidP="006B23AA"/>
    <w:p w14:paraId="4F792DF6" w14:textId="2C0F444F" w:rsidR="00DB6E44" w:rsidRPr="00840B8A" w:rsidRDefault="006B23AA" w:rsidP="00840B8A">
      <w:pPr>
        <w:pStyle w:val="Heading2"/>
        <w:numPr>
          <w:ilvl w:val="1"/>
          <w:numId w:val="38"/>
        </w:numPr>
      </w:pPr>
      <w:bookmarkStart w:id="12" w:name="_Toc15899372"/>
      <w:r w:rsidRPr="00840B8A">
        <w:t>Page 4 – What is your name?</w:t>
      </w:r>
      <w:bookmarkEnd w:id="12"/>
    </w:p>
    <w:p w14:paraId="60BC42AB" w14:textId="57B64DEB" w:rsidR="006B23AA" w:rsidRDefault="006B23AA" w:rsidP="006B23AA"/>
    <w:p w14:paraId="07D822B7" w14:textId="77777777" w:rsidR="00840B8A" w:rsidRDefault="00840B8A" w:rsidP="006B23AA"/>
    <w:p w14:paraId="670BF471" w14:textId="18A1906F" w:rsidR="006B23AA" w:rsidRDefault="006B23AA" w:rsidP="00840B8A">
      <w:pPr>
        <w:pStyle w:val="Heading2"/>
        <w:numPr>
          <w:ilvl w:val="1"/>
          <w:numId w:val="38"/>
        </w:numPr>
      </w:pPr>
      <w:bookmarkStart w:id="13" w:name="_Toc15899373"/>
      <w:r>
        <w:t>Page 5 – What is your postcode?</w:t>
      </w:r>
      <w:bookmarkEnd w:id="13"/>
    </w:p>
    <w:p w14:paraId="130A49A5" w14:textId="283017E5" w:rsidR="006B23AA" w:rsidRDefault="006B23AA" w:rsidP="00840B8A"/>
    <w:p w14:paraId="58117732" w14:textId="77777777" w:rsidR="00840B8A" w:rsidRDefault="00840B8A" w:rsidP="00840B8A"/>
    <w:p w14:paraId="713771C8" w14:textId="7D2C7814" w:rsidR="006B23AA" w:rsidRDefault="006B23AA" w:rsidP="00840B8A">
      <w:pPr>
        <w:pStyle w:val="Heading2"/>
        <w:numPr>
          <w:ilvl w:val="1"/>
          <w:numId w:val="38"/>
        </w:numPr>
      </w:pPr>
      <w:bookmarkStart w:id="14" w:name="_Toc15899374"/>
      <w:r>
        <w:t>Page 6 – What is your date of birth?</w:t>
      </w:r>
      <w:bookmarkEnd w:id="14"/>
    </w:p>
    <w:p w14:paraId="1EB3C90C" w14:textId="5DE08386" w:rsidR="006B23AA" w:rsidRDefault="006B23AA" w:rsidP="00840B8A"/>
    <w:p w14:paraId="09228898" w14:textId="4A25F44C" w:rsidR="00840B8A" w:rsidRDefault="00840B8A" w:rsidP="00840B8A"/>
    <w:p w14:paraId="2D19E8A5" w14:textId="77777777" w:rsidR="00840B8A" w:rsidRDefault="00840B8A" w:rsidP="00840B8A"/>
    <w:p w14:paraId="2E07A45B" w14:textId="6D2D2757" w:rsidR="006B23AA" w:rsidRDefault="006B23AA" w:rsidP="00840B8A">
      <w:pPr>
        <w:pStyle w:val="Heading2"/>
        <w:numPr>
          <w:ilvl w:val="1"/>
          <w:numId w:val="38"/>
        </w:numPr>
      </w:pPr>
      <w:bookmarkStart w:id="15" w:name="_Toc15899375"/>
      <w:r>
        <w:t>Page 7</w:t>
      </w:r>
      <w:r w:rsidR="00840B8A">
        <w:t>-</w:t>
      </w:r>
      <w:proofErr w:type="gramStart"/>
      <w:r w:rsidR="00840B8A">
        <w:t xml:space="preserve">10 </w:t>
      </w:r>
      <w:r>
        <w:t xml:space="preserve"> –</w:t>
      </w:r>
      <w:proofErr w:type="gramEnd"/>
      <w:r>
        <w:t xml:space="preserve"> </w:t>
      </w:r>
      <w:r w:rsidR="00840B8A">
        <w:t>Enhanced Trust</w:t>
      </w:r>
      <w:bookmarkEnd w:id="15"/>
    </w:p>
    <w:p w14:paraId="0DC8146C" w14:textId="5DD4727A" w:rsidR="00840B8A" w:rsidRDefault="00840B8A" w:rsidP="00840B8A"/>
    <w:p w14:paraId="4FC41D91" w14:textId="430D56F9" w:rsidR="00840B8A" w:rsidRDefault="00840B8A" w:rsidP="00840B8A">
      <w:r>
        <w:t>Obser</w:t>
      </w:r>
      <w:r w:rsidR="007A5552">
        <w:t>vations and comments on the three</w:t>
      </w:r>
      <w:r>
        <w:t xml:space="preserve"> questions:</w:t>
      </w:r>
    </w:p>
    <w:p w14:paraId="31AF3591" w14:textId="77777777" w:rsidR="00840B8A" w:rsidRDefault="00840B8A" w:rsidP="00840B8A"/>
    <w:tbl>
      <w:tblPr>
        <w:tblStyle w:val="TableGrid"/>
        <w:tblW w:w="0" w:type="auto"/>
        <w:tblLook w:val="04A0" w:firstRow="1" w:lastRow="0" w:firstColumn="1" w:lastColumn="0" w:noHBand="0" w:noVBand="1"/>
      </w:tblPr>
      <w:tblGrid>
        <w:gridCol w:w="3397"/>
        <w:gridCol w:w="5619"/>
      </w:tblGrid>
      <w:tr w:rsidR="00840B8A" w14:paraId="642672D2" w14:textId="77777777" w:rsidTr="00411169">
        <w:tc>
          <w:tcPr>
            <w:tcW w:w="3397" w:type="dxa"/>
          </w:tcPr>
          <w:p w14:paraId="29A6D91D" w14:textId="77777777" w:rsidR="00840B8A" w:rsidRDefault="00840B8A" w:rsidP="00411169">
            <w:r>
              <w:t xml:space="preserve">1 </w:t>
            </w:r>
          </w:p>
          <w:p w14:paraId="00E3F46C" w14:textId="77777777" w:rsidR="00840B8A" w:rsidRDefault="00840B8A" w:rsidP="00411169">
            <w:r>
              <w:t>Are you married?</w:t>
            </w:r>
          </w:p>
          <w:p w14:paraId="44248044" w14:textId="77777777" w:rsidR="00840B8A" w:rsidRDefault="00840B8A" w:rsidP="00411169"/>
        </w:tc>
        <w:tc>
          <w:tcPr>
            <w:tcW w:w="5619" w:type="dxa"/>
          </w:tcPr>
          <w:p w14:paraId="475990E9" w14:textId="77777777" w:rsidR="00840B8A" w:rsidRDefault="00840B8A" w:rsidP="00411169"/>
          <w:p w14:paraId="521928A3" w14:textId="53D1D8EF" w:rsidR="00840B8A" w:rsidRDefault="00626827" w:rsidP="00411169">
            <w:r>
              <w:t>P2 thought question was irrelevant</w:t>
            </w:r>
          </w:p>
          <w:p w14:paraId="347C3E2A" w14:textId="6701213F" w:rsidR="007A5552" w:rsidRDefault="007A5552" w:rsidP="00411169">
            <w:r>
              <w:t>P3 didn’t know how to answer as they were Divorced.</w:t>
            </w:r>
          </w:p>
          <w:p w14:paraId="2A38E7EF" w14:textId="77777777" w:rsidR="00840B8A" w:rsidRDefault="00840B8A" w:rsidP="00411169"/>
        </w:tc>
      </w:tr>
      <w:tr w:rsidR="00840B8A" w14:paraId="75D2BE06" w14:textId="77777777" w:rsidTr="00411169">
        <w:tc>
          <w:tcPr>
            <w:tcW w:w="3397" w:type="dxa"/>
          </w:tcPr>
          <w:p w14:paraId="320FC891" w14:textId="77777777" w:rsidR="00840B8A" w:rsidRDefault="00840B8A" w:rsidP="00411169">
            <w:r>
              <w:t xml:space="preserve">2 </w:t>
            </w:r>
          </w:p>
          <w:p w14:paraId="228E3A32" w14:textId="77777777" w:rsidR="00840B8A" w:rsidRDefault="00840B8A" w:rsidP="00411169">
            <w:r w:rsidRPr="006727F7">
              <w:t>What is the name of your GP surgery?</w:t>
            </w:r>
          </w:p>
          <w:p w14:paraId="455B49A2" w14:textId="77777777" w:rsidR="00840B8A" w:rsidRDefault="00840B8A" w:rsidP="00411169"/>
        </w:tc>
        <w:tc>
          <w:tcPr>
            <w:tcW w:w="5619" w:type="dxa"/>
          </w:tcPr>
          <w:p w14:paraId="5A24B1E7" w14:textId="77777777" w:rsidR="00840B8A" w:rsidRDefault="00840B8A" w:rsidP="00411169"/>
          <w:p w14:paraId="4CC9D3E4" w14:textId="77777777" w:rsidR="00840B8A" w:rsidRDefault="00840B8A" w:rsidP="00411169">
            <w:r>
              <w:t>One subject did not know the answer. They did not know what they would type in answer.</w:t>
            </w:r>
          </w:p>
        </w:tc>
      </w:tr>
      <w:tr w:rsidR="00840B8A" w14:paraId="5E18C880" w14:textId="77777777" w:rsidTr="00411169">
        <w:tc>
          <w:tcPr>
            <w:tcW w:w="3397" w:type="dxa"/>
          </w:tcPr>
          <w:p w14:paraId="30D0D11C" w14:textId="77777777" w:rsidR="00840B8A" w:rsidRDefault="00840B8A" w:rsidP="00411169">
            <w:r>
              <w:t xml:space="preserve">3 </w:t>
            </w:r>
          </w:p>
          <w:p w14:paraId="55F2EC6C" w14:textId="77777777" w:rsidR="00840B8A" w:rsidRDefault="00840B8A" w:rsidP="00411169">
            <w:r>
              <w:t>D</w:t>
            </w:r>
            <w:r w:rsidRPr="006727F7">
              <w:t>oes anybody get Carer’s Allowanced for looking after you?</w:t>
            </w:r>
          </w:p>
          <w:p w14:paraId="6364CF7D" w14:textId="77777777" w:rsidR="00840B8A" w:rsidRDefault="00840B8A" w:rsidP="00411169"/>
        </w:tc>
        <w:tc>
          <w:tcPr>
            <w:tcW w:w="5619" w:type="dxa"/>
          </w:tcPr>
          <w:p w14:paraId="2D78C999" w14:textId="77777777" w:rsidR="00840B8A" w:rsidRDefault="00840B8A" w:rsidP="00411169">
            <w:r>
              <w:t xml:space="preserve"> </w:t>
            </w:r>
          </w:p>
          <w:p w14:paraId="1E347928" w14:textId="7DD9204D" w:rsidR="00840B8A" w:rsidRDefault="00626827" w:rsidP="00411169">
            <w:r>
              <w:t>P2 thought this question was relevant</w:t>
            </w:r>
          </w:p>
        </w:tc>
      </w:tr>
    </w:tbl>
    <w:p w14:paraId="5B7C4728" w14:textId="77777777" w:rsidR="00840B8A" w:rsidRDefault="00840B8A" w:rsidP="00840B8A"/>
    <w:p w14:paraId="49C2ABE9" w14:textId="77777777" w:rsidR="00840B8A" w:rsidRDefault="00840B8A" w:rsidP="00840B8A"/>
    <w:p w14:paraId="57B045D1" w14:textId="3AC52FFF" w:rsidR="006B23AA" w:rsidRDefault="006B23AA" w:rsidP="00840B8A"/>
    <w:p w14:paraId="39CF195C" w14:textId="77777777" w:rsidR="00840B8A" w:rsidRDefault="00840B8A" w:rsidP="00840B8A"/>
    <w:p w14:paraId="161DC9FF" w14:textId="77777777" w:rsidR="007A5552" w:rsidRDefault="007A5552">
      <w:pPr>
        <w:spacing w:after="160"/>
        <w:rPr>
          <w:b/>
        </w:rPr>
      </w:pPr>
      <w:r>
        <w:br w:type="page"/>
      </w:r>
    </w:p>
    <w:p w14:paraId="17DB02DE" w14:textId="06EEE6ED" w:rsidR="006B23AA" w:rsidRDefault="006B23AA" w:rsidP="00840B8A">
      <w:pPr>
        <w:pStyle w:val="Heading2"/>
        <w:numPr>
          <w:ilvl w:val="1"/>
          <w:numId w:val="38"/>
        </w:numPr>
      </w:pPr>
      <w:bookmarkStart w:id="16" w:name="_Toc15899376"/>
      <w:r>
        <w:t>Page 11 – You’ve proved who you are</w:t>
      </w:r>
      <w:bookmarkEnd w:id="16"/>
    </w:p>
    <w:p w14:paraId="15CB61D8" w14:textId="47176EEA" w:rsidR="006B23AA" w:rsidRDefault="006B23AA" w:rsidP="00840B8A"/>
    <w:p w14:paraId="6906CF89" w14:textId="60DD364F" w:rsidR="00840B8A" w:rsidRDefault="007A5552" w:rsidP="00840B8A">
      <w:r>
        <w:t>P1 - T</w:t>
      </w:r>
      <w:r w:rsidR="008B34BB">
        <w:t>hought the information had been sent at this point.</w:t>
      </w:r>
    </w:p>
    <w:p w14:paraId="111C3597" w14:textId="5DBD7CB2" w:rsidR="008B34BB" w:rsidRDefault="008B34BB" w:rsidP="00840B8A">
      <w:r>
        <w:t>Then saw ‘Continue’ button, and thought, maybe you’ve just found the information.</w:t>
      </w:r>
    </w:p>
    <w:p w14:paraId="4965B139" w14:textId="72828377" w:rsidR="008B34BB" w:rsidRDefault="008B34BB" w:rsidP="00840B8A"/>
    <w:p w14:paraId="13FA6FBC" w14:textId="548BC606" w:rsidR="007A5552" w:rsidRDefault="007A5552" w:rsidP="00840B8A">
      <w:r>
        <w:t>P3 – Didn’t feel service was secure, due to not asking for NI number.</w:t>
      </w:r>
    </w:p>
    <w:p w14:paraId="0CC2A3CB" w14:textId="77777777" w:rsidR="008B34BB" w:rsidRDefault="008B34BB" w:rsidP="00840B8A"/>
    <w:p w14:paraId="35637E10" w14:textId="724E62F8" w:rsidR="006B23AA" w:rsidRDefault="006B23AA" w:rsidP="00840B8A">
      <w:pPr>
        <w:pStyle w:val="Heading2"/>
        <w:numPr>
          <w:ilvl w:val="1"/>
          <w:numId w:val="38"/>
        </w:numPr>
      </w:pPr>
      <w:bookmarkStart w:id="17" w:name="_Toc15899377"/>
      <w:r>
        <w:t>Page 12 – Share your DLA information</w:t>
      </w:r>
      <w:bookmarkEnd w:id="17"/>
    </w:p>
    <w:p w14:paraId="3011EB1C" w14:textId="643B4299" w:rsidR="006B23AA" w:rsidRDefault="006B23AA" w:rsidP="00840B8A"/>
    <w:p w14:paraId="5076CB29" w14:textId="6234244C" w:rsidR="008B34BB" w:rsidRDefault="008B34BB" w:rsidP="00840B8A">
      <w:r>
        <w:t>Happy to proceed</w:t>
      </w:r>
    </w:p>
    <w:p w14:paraId="32A46266" w14:textId="77777777" w:rsidR="00840B8A" w:rsidRDefault="00840B8A" w:rsidP="00840B8A"/>
    <w:p w14:paraId="300595B3" w14:textId="1BEE3CAC" w:rsidR="006B23AA" w:rsidRDefault="006B23AA" w:rsidP="00840B8A">
      <w:pPr>
        <w:pStyle w:val="Heading2"/>
        <w:numPr>
          <w:ilvl w:val="1"/>
          <w:numId w:val="38"/>
        </w:numPr>
      </w:pPr>
      <w:bookmarkStart w:id="18" w:name="_Toc15899378"/>
      <w:r>
        <w:t>Page 13 – Do you want confirmation that your DLA information has been shared?</w:t>
      </w:r>
      <w:bookmarkEnd w:id="18"/>
    </w:p>
    <w:p w14:paraId="305F2AE7" w14:textId="34348BA0" w:rsidR="00840B8A" w:rsidRDefault="00840B8A" w:rsidP="00840B8A"/>
    <w:p w14:paraId="5EDD4ACC" w14:textId="77777777" w:rsidR="00840B8A" w:rsidRDefault="00840B8A" w:rsidP="00840B8A"/>
    <w:p w14:paraId="25778FD8" w14:textId="51D9ECD3" w:rsidR="00840B8A" w:rsidRDefault="00840B8A" w:rsidP="00840B8A">
      <w:r>
        <w:t xml:space="preserve">Everybody wanted a confirmation. </w:t>
      </w:r>
    </w:p>
    <w:p w14:paraId="76D625AF" w14:textId="77777777" w:rsidR="00840B8A" w:rsidRDefault="00840B8A" w:rsidP="00840B8A"/>
    <w:p w14:paraId="1070B113" w14:textId="0A688890" w:rsidR="00840B8A" w:rsidRDefault="008B34BB" w:rsidP="00840B8A">
      <w:r>
        <w:t>2</w:t>
      </w:r>
      <w:r w:rsidR="00840B8A">
        <w:t xml:space="preserve"> said e-</w:t>
      </w:r>
      <w:r w:rsidR="007A5552">
        <w:t>mail. Two</w:t>
      </w:r>
      <w:r w:rsidR="00F86073">
        <w:t xml:space="preserve"> participants</w:t>
      </w:r>
      <w:r w:rsidR="00626827">
        <w:t xml:space="preserve"> thought the e-mail would contain the data that has been shared.</w:t>
      </w:r>
      <w:r w:rsidR="007A5552">
        <w:t xml:space="preserve"> The other participant thought the e-mail would contain a reference number. They wanted an e-mail so they could save it in a folder. </w:t>
      </w:r>
    </w:p>
    <w:p w14:paraId="30E9C4CF" w14:textId="77777777" w:rsidR="00626827" w:rsidRDefault="00626827" w:rsidP="00840B8A"/>
    <w:p w14:paraId="2867B26E" w14:textId="6B497400" w:rsidR="006B23AA" w:rsidRDefault="008B34BB" w:rsidP="008B34BB">
      <w:r>
        <w:t>1 wanted a text confirmation, because ‘it’s the quickest to check’. They would expect to receive it within 24 hours.</w:t>
      </w:r>
    </w:p>
    <w:p w14:paraId="7BF42240" w14:textId="752D77FD" w:rsidR="008B34BB" w:rsidRDefault="008B34BB" w:rsidP="008B34BB"/>
    <w:p w14:paraId="6C610B1C" w14:textId="77777777" w:rsidR="008B34BB" w:rsidRDefault="008B34BB" w:rsidP="008B34BB"/>
    <w:p w14:paraId="05536D90" w14:textId="1AEB119D" w:rsidR="006727F7" w:rsidRDefault="00840B8A" w:rsidP="007A5552">
      <w:pPr>
        <w:pStyle w:val="Heading2"/>
        <w:numPr>
          <w:ilvl w:val="1"/>
          <w:numId w:val="38"/>
        </w:numPr>
      </w:pPr>
      <w:bookmarkStart w:id="19" w:name="_Toc15899379"/>
      <w:r>
        <w:t xml:space="preserve">Page 14 </w:t>
      </w:r>
      <w:r w:rsidR="007A5552">
        <w:t>–</w:t>
      </w:r>
      <w:r>
        <w:t xml:space="preserve"> Shared</w:t>
      </w:r>
      <w:bookmarkEnd w:id="19"/>
    </w:p>
    <w:p w14:paraId="16082FBD" w14:textId="77777777" w:rsidR="007A5552" w:rsidRPr="007A5552" w:rsidRDefault="007A5552" w:rsidP="007A5552"/>
    <w:p w14:paraId="74D71D2E" w14:textId="3DEC9707" w:rsidR="008F2942" w:rsidRDefault="00626827" w:rsidP="008F2942">
      <w:r>
        <w:t xml:space="preserve">1 participant thought Rotherham would be able to see the answers to the ‘Prove who you are’ questions. </w:t>
      </w:r>
    </w:p>
    <w:p w14:paraId="386AB279" w14:textId="0D2BC1FC" w:rsidR="00626827" w:rsidRDefault="00626827" w:rsidP="008F2942"/>
    <w:p w14:paraId="62BD97D8" w14:textId="77777777" w:rsidR="00626827" w:rsidRDefault="00626827" w:rsidP="008F2942"/>
    <w:p w14:paraId="76D6E884" w14:textId="77777777" w:rsidR="008F2942" w:rsidRDefault="008F2942" w:rsidP="008F2942"/>
    <w:p w14:paraId="4B6E42AA" w14:textId="033ED218" w:rsidR="00F26B0D" w:rsidRDefault="00F86073" w:rsidP="00F86073">
      <w:pPr>
        <w:pStyle w:val="Heading1"/>
        <w:numPr>
          <w:ilvl w:val="0"/>
          <w:numId w:val="46"/>
        </w:numPr>
      </w:pPr>
      <w:bookmarkStart w:id="20" w:name="_Toc15899380"/>
      <w:r>
        <w:t>Discussion with Rotherham Council</w:t>
      </w:r>
      <w:bookmarkEnd w:id="20"/>
    </w:p>
    <w:p w14:paraId="5E16FF64" w14:textId="125233DD" w:rsidR="00474E6A" w:rsidRDefault="00474E6A" w:rsidP="00F26B0D"/>
    <w:p w14:paraId="769C5131" w14:textId="38CC4149" w:rsidR="00F86073" w:rsidRDefault="00F86073" w:rsidP="00F86073">
      <w:r>
        <w:t xml:space="preserve">At the end of the user testing session I sat in discussion with </w:t>
      </w:r>
      <w:r>
        <w:t>A</w:t>
      </w:r>
      <w:r>
        <w:t xml:space="preserve">shley Haystead </w:t>
      </w:r>
      <w:proofErr w:type="gramStart"/>
      <w:r>
        <w:t>( Team</w:t>
      </w:r>
      <w:proofErr w:type="gramEnd"/>
      <w:r>
        <w:t xml:space="preserve"> Leader </w:t>
      </w:r>
      <w:r>
        <w:t>Customer, In</w:t>
      </w:r>
      <w:r>
        <w:t xml:space="preserve">formation and Digital Services, Finance and Customer Services, </w:t>
      </w:r>
      <w:r>
        <w:t>Rotherham Metropolitan Borough Council</w:t>
      </w:r>
      <w:r>
        <w:t>)</w:t>
      </w:r>
    </w:p>
    <w:p w14:paraId="213EFE65" w14:textId="4B9F83BB" w:rsidR="00F26B0D" w:rsidRDefault="00F26B0D" w:rsidP="00F26B0D"/>
    <w:p w14:paraId="418D6C95" w14:textId="24521C0A" w:rsidR="00F86073" w:rsidRDefault="00F86073" w:rsidP="00F26B0D">
      <w:r>
        <w:t>He is in charge of the Blue Badge processing team. He is very keen to be involved in future Local Authority research and discussions.</w:t>
      </w:r>
    </w:p>
    <w:p w14:paraId="7D0A8086" w14:textId="20FF2234" w:rsidR="00F86073" w:rsidRDefault="00F86073" w:rsidP="00F26B0D"/>
    <w:p w14:paraId="76CFD6DD" w14:textId="6D628AA8" w:rsidR="00F86073" w:rsidRDefault="00F86073" w:rsidP="00F26B0D">
      <w:r>
        <w:t>We discussed the effect of Hidden Disabilities, which becomes live at the end of August.</w:t>
      </w:r>
    </w:p>
    <w:p w14:paraId="786E3DFF" w14:textId="5021ACB3" w:rsidR="00F86073" w:rsidRDefault="00F86073" w:rsidP="00F26B0D"/>
    <w:p w14:paraId="36EB1E74" w14:textId="582837AE" w:rsidR="00F86073" w:rsidRDefault="00F86073" w:rsidP="00F26B0D">
      <w:r>
        <w:t>He raised the insight that people applying under Hidden Disabilities will need to provide different PIP information (Planning a journey) from those applying under mobility (mobility score).</w:t>
      </w:r>
    </w:p>
    <w:p w14:paraId="19ECE20F" w14:textId="30DA22B4" w:rsidR="00F86073" w:rsidRDefault="00F86073" w:rsidP="00F26B0D"/>
    <w:p w14:paraId="3B72122E" w14:textId="0491B56D" w:rsidR="00F86073" w:rsidRDefault="00F86073" w:rsidP="00F26B0D">
      <w:r>
        <w:t>We will not know under which condition a user is applying so will need to cover all needs.</w:t>
      </w:r>
    </w:p>
    <w:p w14:paraId="3A7C1F98" w14:textId="77777777" w:rsidR="00F26B0D" w:rsidRDefault="00F26B0D" w:rsidP="00F26B0D"/>
    <w:p w14:paraId="0F24FDC4" w14:textId="77777777" w:rsidR="00EC4AB5" w:rsidRDefault="00EC4AB5" w:rsidP="00840B8A">
      <w:pPr>
        <w:spacing w:after="160"/>
        <w:rPr>
          <w:i/>
        </w:rPr>
      </w:pPr>
    </w:p>
    <w:p w14:paraId="1EACAE98" w14:textId="77777777" w:rsidR="00EC4AB5" w:rsidRDefault="00EC4AB5" w:rsidP="00840B8A">
      <w:pPr>
        <w:spacing w:after="160"/>
        <w:rPr>
          <w:i/>
        </w:rPr>
      </w:pPr>
    </w:p>
    <w:p w14:paraId="17B63FA8" w14:textId="77777777" w:rsidR="00EC4AB5" w:rsidRDefault="00EC4AB5" w:rsidP="00840B8A">
      <w:pPr>
        <w:spacing w:after="160"/>
        <w:rPr>
          <w:i/>
        </w:rPr>
      </w:pPr>
    </w:p>
    <w:p w14:paraId="19829796" w14:textId="5A58B21F" w:rsidR="00FB1320" w:rsidRPr="00840B8A" w:rsidRDefault="00FB1320" w:rsidP="00840B8A">
      <w:pPr>
        <w:spacing w:after="160"/>
        <w:rPr>
          <w:b/>
        </w:rPr>
      </w:pPr>
      <w:r w:rsidRPr="002F614C">
        <w:rPr>
          <w:i/>
        </w:rPr>
        <w:t>End</w:t>
      </w:r>
    </w:p>
    <w:sectPr w:rsidR="00FB1320" w:rsidRPr="00840B8A" w:rsidSect="0051403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77DF4" w14:textId="77777777" w:rsidR="008F2942" w:rsidRDefault="008F2942" w:rsidP="002F614C">
      <w:r>
        <w:separator/>
      </w:r>
    </w:p>
  </w:endnote>
  <w:endnote w:type="continuationSeparator" w:id="0">
    <w:p w14:paraId="67F15734" w14:textId="77777777" w:rsidR="008F2942" w:rsidRDefault="008F2942" w:rsidP="002F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19875" w14:textId="36F74F74" w:rsidR="008F2942" w:rsidRDefault="008F2942" w:rsidP="002F614C">
    <w:pPr>
      <w:pStyle w:val="Footer"/>
    </w:pPr>
    <w:r>
      <w:rPr>
        <w:noProof/>
        <w:lang w:eastAsia="en-GB"/>
      </w:rPr>
      <mc:AlternateContent>
        <mc:Choice Requires="wps">
          <w:drawing>
            <wp:anchor distT="0" distB="0" distL="114300" distR="114300" simplePos="0" relativeHeight="251659264" behindDoc="0" locked="0" layoutInCell="1" allowOverlap="1" wp14:anchorId="6DEE05F3" wp14:editId="5F67245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9936A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21C7F" w:rsidRPr="00F21C7F">
      <w:rPr>
        <w:rFonts w:asciiTheme="majorHAnsi" w:eastAsiaTheme="majorEastAsia" w:hAnsiTheme="majorHAnsi" w:cstheme="majorBidi"/>
        <w:noProof/>
      </w:rPr>
      <w:t>8</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15C25" w14:textId="77777777" w:rsidR="008F2942" w:rsidRDefault="008F2942" w:rsidP="002F614C">
      <w:r>
        <w:separator/>
      </w:r>
    </w:p>
  </w:footnote>
  <w:footnote w:type="continuationSeparator" w:id="0">
    <w:p w14:paraId="44DE9427" w14:textId="77777777" w:rsidR="008F2942" w:rsidRDefault="008F2942" w:rsidP="002F6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FE6E" w14:textId="7C8201F0" w:rsidR="008F2942" w:rsidRDefault="008F2942" w:rsidP="00181B8D">
    <w:pPr>
      <w:pStyle w:val="Header"/>
      <w:jc w:val="center"/>
    </w:pPr>
    <w:r>
      <w:t xml:space="preserve">Share Your Information </w:t>
    </w:r>
    <w:r w:rsidRPr="00033266">
      <w:t>- User Research Report</w:t>
    </w:r>
    <w:r w:rsidR="00474E6A">
      <w:t xml:space="preserve"> – UR11</w:t>
    </w:r>
  </w:p>
  <w:p w14:paraId="63482B77" w14:textId="6F0037E2" w:rsidR="008F2942" w:rsidRDefault="00474E6A" w:rsidP="00181B8D">
    <w:pPr>
      <w:pStyle w:val="Header"/>
      <w:jc w:val="center"/>
    </w:pPr>
    <w:r>
      <w:t>Rotherham Neighbourhood Hub – 17</w:t>
    </w:r>
    <w:r w:rsidR="008F2942" w:rsidRPr="00720683">
      <w:rPr>
        <w:vertAlign w:val="superscript"/>
      </w:rPr>
      <w:t>th</w:t>
    </w:r>
    <w:r>
      <w:t xml:space="preserve"> July</w:t>
    </w:r>
    <w:r w:rsidR="008F2942">
      <w:t xml:space="preserve"> </w:t>
    </w:r>
    <w:r w:rsidR="008F2942" w:rsidRPr="00033266">
      <w:t>2019</w:t>
    </w:r>
  </w:p>
  <w:p w14:paraId="5A02E741" w14:textId="3C6E8B98" w:rsidR="008F2942" w:rsidRDefault="008F2942" w:rsidP="00181B8D">
    <w:pPr>
      <w:pStyle w:val="Header"/>
      <w:jc w:val="center"/>
    </w:pPr>
  </w:p>
  <w:p w14:paraId="77EE1E08" w14:textId="77777777" w:rsidR="008F2942" w:rsidRPr="00033266" w:rsidRDefault="008F2942" w:rsidP="00181B8D">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C78"/>
    <w:multiLevelType w:val="hybridMultilevel"/>
    <w:tmpl w:val="76E2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95FD9"/>
    <w:multiLevelType w:val="hybridMultilevel"/>
    <w:tmpl w:val="9C169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71353"/>
    <w:multiLevelType w:val="hybridMultilevel"/>
    <w:tmpl w:val="7B34E526"/>
    <w:lvl w:ilvl="0" w:tplc="124EB5B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C5652"/>
    <w:multiLevelType w:val="hybridMultilevel"/>
    <w:tmpl w:val="7FD0D532"/>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11D6B"/>
    <w:multiLevelType w:val="hybridMultilevel"/>
    <w:tmpl w:val="9EDA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62E23"/>
    <w:multiLevelType w:val="hybridMultilevel"/>
    <w:tmpl w:val="60A0679C"/>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23670"/>
    <w:multiLevelType w:val="hybridMultilevel"/>
    <w:tmpl w:val="7EFE5F32"/>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04906"/>
    <w:multiLevelType w:val="hybridMultilevel"/>
    <w:tmpl w:val="6EA07C64"/>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1E9B"/>
    <w:multiLevelType w:val="hybridMultilevel"/>
    <w:tmpl w:val="65E22032"/>
    <w:lvl w:ilvl="0" w:tplc="DB1A36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7F7D36"/>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0E756A"/>
    <w:multiLevelType w:val="hybridMultilevel"/>
    <w:tmpl w:val="C3C4C8C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62CBF"/>
    <w:multiLevelType w:val="hybridMultilevel"/>
    <w:tmpl w:val="BCD4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E50E7"/>
    <w:multiLevelType w:val="hybridMultilevel"/>
    <w:tmpl w:val="075C94C4"/>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85793"/>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EA276F"/>
    <w:multiLevelType w:val="hybridMultilevel"/>
    <w:tmpl w:val="EAF2D408"/>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131BAD"/>
    <w:multiLevelType w:val="hybridMultilevel"/>
    <w:tmpl w:val="8DBCCADC"/>
    <w:lvl w:ilvl="0" w:tplc="FB2202A4">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D31D18"/>
    <w:multiLevelType w:val="hybridMultilevel"/>
    <w:tmpl w:val="B644F296"/>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BC6939"/>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C273FE"/>
    <w:multiLevelType w:val="hybridMultilevel"/>
    <w:tmpl w:val="2E689740"/>
    <w:lvl w:ilvl="0" w:tplc="0809000F">
      <w:start w:val="1"/>
      <w:numFmt w:val="decimal"/>
      <w:lvlText w:val="%1."/>
      <w:lvlJc w:val="left"/>
      <w:pPr>
        <w:ind w:left="360" w:hanging="360"/>
      </w:pPr>
    </w:lvl>
    <w:lvl w:ilvl="1" w:tplc="0809000F">
      <w:start w:val="1"/>
      <w:numFmt w:val="decimal"/>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016F62"/>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AC64E1"/>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B3734D"/>
    <w:multiLevelType w:val="hybridMultilevel"/>
    <w:tmpl w:val="2C82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C31A88"/>
    <w:multiLevelType w:val="hybridMultilevel"/>
    <w:tmpl w:val="FED831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E584AAB"/>
    <w:multiLevelType w:val="multilevel"/>
    <w:tmpl w:val="7A98B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516CEB"/>
    <w:multiLevelType w:val="multilevel"/>
    <w:tmpl w:val="7A98B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051D38"/>
    <w:multiLevelType w:val="hybridMultilevel"/>
    <w:tmpl w:val="8F58BE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8661BFA"/>
    <w:multiLevelType w:val="hybridMultilevel"/>
    <w:tmpl w:val="0E7CF540"/>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973546"/>
    <w:multiLevelType w:val="hybridMultilevel"/>
    <w:tmpl w:val="02106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5756A"/>
    <w:multiLevelType w:val="hybridMultilevel"/>
    <w:tmpl w:val="7CC2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8E2B8E"/>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997700"/>
    <w:multiLevelType w:val="hybridMultilevel"/>
    <w:tmpl w:val="16204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DC0A58"/>
    <w:multiLevelType w:val="hybridMultilevel"/>
    <w:tmpl w:val="EFF679A0"/>
    <w:lvl w:ilvl="0" w:tplc="0809000F">
      <w:start w:val="1"/>
      <w:numFmt w:val="decimal"/>
      <w:lvlText w:val="%1."/>
      <w:lvlJc w:val="left"/>
      <w:pPr>
        <w:ind w:left="720" w:hanging="360"/>
      </w:pPr>
    </w:lvl>
    <w:lvl w:ilvl="1" w:tplc="C1BCC9F2">
      <w:numFmt w:val="bullet"/>
      <w:lvlText w:val="•"/>
      <w:lvlJc w:val="left"/>
      <w:pPr>
        <w:ind w:left="1800" w:hanging="720"/>
      </w:pPr>
      <w:rPr>
        <w:rFonts w:ascii="Arial" w:eastAsiaTheme="minorHAns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B43F30"/>
    <w:multiLevelType w:val="hybridMultilevel"/>
    <w:tmpl w:val="92AA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EE7B62"/>
    <w:multiLevelType w:val="hybridMultilevel"/>
    <w:tmpl w:val="5ABC6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9A7D21"/>
    <w:multiLevelType w:val="hybridMultilevel"/>
    <w:tmpl w:val="08002F8A"/>
    <w:lvl w:ilvl="0" w:tplc="FF949798">
      <w:start w:val="5"/>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4726AC"/>
    <w:multiLevelType w:val="hybridMultilevel"/>
    <w:tmpl w:val="7A88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5915C3"/>
    <w:multiLevelType w:val="hybridMultilevel"/>
    <w:tmpl w:val="2F86B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3161E8"/>
    <w:multiLevelType w:val="hybridMultilevel"/>
    <w:tmpl w:val="92EA99F0"/>
    <w:lvl w:ilvl="0" w:tplc="9DFE825C">
      <w:start w:val="5"/>
      <w:numFmt w:val="bullet"/>
      <w:lvlText w:val="•"/>
      <w:lvlJc w:val="left"/>
      <w:pPr>
        <w:ind w:left="360" w:hanging="360"/>
      </w:pPr>
      <w:rPr>
        <w:rFonts w:ascii="Arial" w:eastAsiaTheme="minorHAns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C640905"/>
    <w:multiLevelType w:val="multilevel"/>
    <w:tmpl w:val="5992A2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641F1F"/>
    <w:multiLevelType w:val="hybridMultilevel"/>
    <w:tmpl w:val="4578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8B3706"/>
    <w:multiLevelType w:val="hybridMultilevel"/>
    <w:tmpl w:val="5872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A65DC2"/>
    <w:multiLevelType w:val="hybridMultilevel"/>
    <w:tmpl w:val="5FACB9DA"/>
    <w:lvl w:ilvl="0" w:tplc="124EB5B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33674F"/>
    <w:multiLevelType w:val="hybridMultilevel"/>
    <w:tmpl w:val="01D0E478"/>
    <w:lvl w:ilvl="0" w:tplc="0809000F">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3" w15:restartNumberingAfterBreak="0">
    <w:nsid w:val="7E432B6B"/>
    <w:multiLevelType w:val="hybridMultilevel"/>
    <w:tmpl w:val="C1045576"/>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A003E0"/>
    <w:multiLevelType w:val="hybridMultilevel"/>
    <w:tmpl w:val="9C64503A"/>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DC693E"/>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1"/>
  </w:num>
  <w:num w:numId="3">
    <w:abstractNumId w:val="27"/>
  </w:num>
  <w:num w:numId="4">
    <w:abstractNumId w:val="22"/>
  </w:num>
  <w:num w:numId="5">
    <w:abstractNumId w:val="36"/>
  </w:num>
  <w:num w:numId="6">
    <w:abstractNumId w:val="31"/>
  </w:num>
  <w:num w:numId="7">
    <w:abstractNumId w:val="28"/>
  </w:num>
  <w:num w:numId="8">
    <w:abstractNumId w:val="4"/>
  </w:num>
  <w:num w:numId="9">
    <w:abstractNumId w:val="6"/>
  </w:num>
  <w:num w:numId="10">
    <w:abstractNumId w:val="12"/>
  </w:num>
  <w:num w:numId="11">
    <w:abstractNumId w:val="26"/>
  </w:num>
  <w:num w:numId="12">
    <w:abstractNumId w:val="7"/>
  </w:num>
  <w:num w:numId="13">
    <w:abstractNumId w:val="34"/>
  </w:num>
  <w:num w:numId="14">
    <w:abstractNumId w:val="3"/>
  </w:num>
  <w:num w:numId="15">
    <w:abstractNumId w:val="14"/>
  </w:num>
  <w:num w:numId="16">
    <w:abstractNumId w:val="16"/>
  </w:num>
  <w:num w:numId="17">
    <w:abstractNumId w:val="43"/>
  </w:num>
  <w:num w:numId="18">
    <w:abstractNumId w:val="30"/>
  </w:num>
  <w:num w:numId="19">
    <w:abstractNumId w:val="37"/>
  </w:num>
  <w:num w:numId="20">
    <w:abstractNumId w:val="44"/>
  </w:num>
  <w:num w:numId="21">
    <w:abstractNumId w:val="5"/>
  </w:num>
  <w:num w:numId="22">
    <w:abstractNumId w:val="39"/>
  </w:num>
  <w:num w:numId="23">
    <w:abstractNumId w:val="42"/>
  </w:num>
  <w:num w:numId="24">
    <w:abstractNumId w:val="25"/>
  </w:num>
  <w:num w:numId="25">
    <w:abstractNumId w:val="18"/>
  </w:num>
  <w:num w:numId="26">
    <w:abstractNumId w:val="35"/>
  </w:num>
  <w:num w:numId="27">
    <w:abstractNumId w:val="33"/>
  </w:num>
  <w:num w:numId="28">
    <w:abstractNumId w:val="1"/>
  </w:num>
  <w:num w:numId="29">
    <w:abstractNumId w:val="13"/>
  </w:num>
  <w:num w:numId="30">
    <w:abstractNumId w:val="45"/>
  </w:num>
  <w:num w:numId="31">
    <w:abstractNumId w:val="29"/>
  </w:num>
  <w:num w:numId="32">
    <w:abstractNumId w:val="9"/>
  </w:num>
  <w:num w:numId="33">
    <w:abstractNumId w:val="38"/>
  </w:num>
  <w:num w:numId="34">
    <w:abstractNumId w:val="24"/>
  </w:num>
  <w:num w:numId="35">
    <w:abstractNumId w:val="23"/>
  </w:num>
  <w:num w:numId="36">
    <w:abstractNumId w:val="21"/>
  </w:num>
  <w:num w:numId="37">
    <w:abstractNumId w:val="17"/>
  </w:num>
  <w:num w:numId="38">
    <w:abstractNumId w:val="20"/>
  </w:num>
  <w:num w:numId="39">
    <w:abstractNumId w:val="19"/>
  </w:num>
  <w:num w:numId="40">
    <w:abstractNumId w:val="8"/>
  </w:num>
  <w:num w:numId="41">
    <w:abstractNumId w:val="15"/>
  </w:num>
  <w:num w:numId="42">
    <w:abstractNumId w:val="32"/>
  </w:num>
  <w:num w:numId="43">
    <w:abstractNumId w:val="11"/>
  </w:num>
  <w:num w:numId="44">
    <w:abstractNumId w:val="0"/>
  </w:num>
  <w:num w:numId="45">
    <w:abstractNumId w:val="40"/>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D1"/>
    <w:rsid w:val="00000825"/>
    <w:rsid w:val="00033266"/>
    <w:rsid w:val="0004152F"/>
    <w:rsid w:val="00041843"/>
    <w:rsid w:val="00055791"/>
    <w:rsid w:val="00065BE1"/>
    <w:rsid w:val="000668F4"/>
    <w:rsid w:val="000722B7"/>
    <w:rsid w:val="00075A84"/>
    <w:rsid w:val="00086E10"/>
    <w:rsid w:val="000A63EC"/>
    <w:rsid w:val="000B7CEE"/>
    <w:rsid w:val="000F2875"/>
    <w:rsid w:val="00153CB7"/>
    <w:rsid w:val="00153D67"/>
    <w:rsid w:val="001720E0"/>
    <w:rsid w:val="0017527D"/>
    <w:rsid w:val="00181B8D"/>
    <w:rsid w:val="00195909"/>
    <w:rsid w:val="00197918"/>
    <w:rsid w:val="001B29C0"/>
    <w:rsid w:val="001C1516"/>
    <w:rsid w:val="001C747F"/>
    <w:rsid w:val="001E588D"/>
    <w:rsid w:val="001E5EAD"/>
    <w:rsid w:val="001F03F9"/>
    <w:rsid w:val="001F5AE3"/>
    <w:rsid w:val="001F7AED"/>
    <w:rsid w:val="00212FEA"/>
    <w:rsid w:val="00232965"/>
    <w:rsid w:val="002456EF"/>
    <w:rsid w:val="002607BB"/>
    <w:rsid w:val="00270989"/>
    <w:rsid w:val="00287C5D"/>
    <w:rsid w:val="00295867"/>
    <w:rsid w:val="00296019"/>
    <w:rsid w:val="002964CA"/>
    <w:rsid w:val="002B1B4A"/>
    <w:rsid w:val="002C24B2"/>
    <w:rsid w:val="002C53F0"/>
    <w:rsid w:val="002D2BD1"/>
    <w:rsid w:val="002E0A7E"/>
    <w:rsid w:val="002E1DD8"/>
    <w:rsid w:val="002F614C"/>
    <w:rsid w:val="0030201A"/>
    <w:rsid w:val="0030688F"/>
    <w:rsid w:val="00330B1D"/>
    <w:rsid w:val="003443FF"/>
    <w:rsid w:val="0035267C"/>
    <w:rsid w:val="00362B14"/>
    <w:rsid w:val="00367E32"/>
    <w:rsid w:val="003A2C27"/>
    <w:rsid w:val="003A37C3"/>
    <w:rsid w:val="003A6DD1"/>
    <w:rsid w:val="003E071B"/>
    <w:rsid w:val="00401793"/>
    <w:rsid w:val="0040566E"/>
    <w:rsid w:val="0041691D"/>
    <w:rsid w:val="00417B20"/>
    <w:rsid w:val="00425B72"/>
    <w:rsid w:val="0043391F"/>
    <w:rsid w:val="00434D11"/>
    <w:rsid w:val="0044056E"/>
    <w:rsid w:val="00467E26"/>
    <w:rsid w:val="00470399"/>
    <w:rsid w:val="00472F27"/>
    <w:rsid w:val="00474E6A"/>
    <w:rsid w:val="004B192E"/>
    <w:rsid w:val="004C0424"/>
    <w:rsid w:val="004C4439"/>
    <w:rsid w:val="004C51D3"/>
    <w:rsid w:val="004E4713"/>
    <w:rsid w:val="0050085D"/>
    <w:rsid w:val="00511891"/>
    <w:rsid w:val="0051403D"/>
    <w:rsid w:val="0057629E"/>
    <w:rsid w:val="00595233"/>
    <w:rsid w:val="005A3E47"/>
    <w:rsid w:val="005A5B09"/>
    <w:rsid w:val="005A78EC"/>
    <w:rsid w:val="005C56D9"/>
    <w:rsid w:val="005D0190"/>
    <w:rsid w:val="005E0B1E"/>
    <w:rsid w:val="005E199F"/>
    <w:rsid w:val="005E7B92"/>
    <w:rsid w:val="005F0061"/>
    <w:rsid w:val="006019C8"/>
    <w:rsid w:val="00616A82"/>
    <w:rsid w:val="00626827"/>
    <w:rsid w:val="006401B1"/>
    <w:rsid w:val="006501D5"/>
    <w:rsid w:val="00650530"/>
    <w:rsid w:val="00654229"/>
    <w:rsid w:val="00656628"/>
    <w:rsid w:val="00664C98"/>
    <w:rsid w:val="00666134"/>
    <w:rsid w:val="006727F7"/>
    <w:rsid w:val="00675D34"/>
    <w:rsid w:val="00681F19"/>
    <w:rsid w:val="00682CE7"/>
    <w:rsid w:val="00687617"/>
    <w:rsid w:val="006B23AA"/>
    <w:rsid w:val="006F46BD"/>
    <w:rsid w:val="00702619"/>
    <w:rsid w:val="00705B6F"/>
    <w:rsid w:val="00705BCE"/>
    <w:rsid w:val="0070666F"/>
    <w:rsid w:val="0071097E"/>
    <w:rsid w:val="007129B6"/>
    <w:rsid w:val="00720683"/>
    <w:rsid w:val="00722CDC"/>
    <w:rsid w:val="00731A68"/>
    <w:rsid w:val="00744322"/>
    <w:rsid w:val="0074565D"/>
    <w:rsid w:val="0075588E"/>
    <w:rsid w:val="007572C9"/>
    <w:rsid w:val="007A5552"/>
    <w:rsid w:val="007C0278"/>
    <w:rsid w:val="007E137D"/>
    <w:rsid w:val="007F1961"/>
    <w:rsid w:val="00813256"/>
    <w:rsid w:val="00823005"/>
    <w:rsid w:val="00840B8A"/>
    <w:rsid w:val="00852A6F"/>
    <w:rsid w:val="00871310"/>
    <w:rsid w:val="00885261"/>
    <w:rsid w:val="008B066A"/>
    <w:rsid w:val="008B34BB"/>
    <w:rsid w:val="008C5833"/>
    <w:rsid w:val="008D0580"/>
    <w:rsid w:val="008F2942"/>
    <w:rsid w:val="008F641F"/>
    <w:rsid w:val="008F7A02"/>
    <w:rsid w:val="00910783"/>
    <w:rsid w:val="00915A34"/>
    <w:rsid w:val="00921876"/>
    <w:rsid w:val="00971A0F"/>
    <w:rsid w:val="0098007D"/>
    <w:rsid w:val="00996399"/>
    <w:rsid w:val="009A17EE"/>
    <w:rsid w:val="009D1811"/>
    <w:rsid w:val="009E655D"/>
    <w:rsid w:val="009F0C71"/>
    <w:rsid w:val="00A254E7"/>
    <w:rsid w:val="00A30D12"/>
    <w:rsid w:val="00A34E3B"/>
    <w:rsid w:val="00A559CB"/>
    <w:rsid w:val="00A83AB7"/>
    <w:rsid w:val="00A87E16"/>
    <w:rsid w:val="00AA04AF"/>
    <w:rsid w:val="00AA1B09"/>
    <w:rsid w:val="00AC5E85"/>
    <w:rsid w:val="00AD6E4F"/>
    <w:rsid w:val="00AD7510"/>
    <w:rsid w:val="00AE682F"/>
    <w:rsid w:val="00B055F9"/>
    <w:rsid w:val="00B103F2"/>
    <w:rsid w:val="00B1068B"/>
    <w:rsid w:val="00B3062A"/>
    <w:rsid w:val="00B3472D"/>
    <w:rsid w:val="00B37D79"/>
    <w:rsid w:val="00B64227"/>
    <w:rsid w:val="00B76FBE"/>
    <w:rsid w:val="00B802B5"/>
    <w:rsid w:val="00B86249"/>
    <w:rsid w:val="00B94FEE"/>
    <w:rsid w:val="00BA29A5"/>
    <w:rsid w:val="00BA4B47"/>
    <w:rsid w:val="00BA5918"/>
    <w:rsid w:val="00BA6CD8"/>
    <w:rsid w:val="00BA6D40"/>
    <w:rsid w:val="00BB2873"/>
    <w:rsid w:val="00BC79A3"/>
    <w:rsid w:val="00BF0D3B"/>
    <w:rsid w:val="00C03F76"/>
    <w:rsid w:val="00C213F8"/>
    <w:rsid w:val="00C34A31"/>
    <w:rsid w:val="00C35888"/>
    <w:rsid w:val="00C418AC"/>
    <w:rsid w:val="00C449A0"/>
    <w:rsid w:val="00C72F6D"/>
    <w:rsid w:val="00C91C07"/>
    <w:rsid w:val="00C925FF"/>
    <w:rsid w:val="00C92657"/>
    <w:rsid w:val="00CA3DED"/>
    <w:rsid w:val="00CA4B3A"/>
    <w:rsid w:val="00CB5304"/>
    <w:rsid w:val="00D04366"/>
    <w:rsid w:val="00D068A8"/>
    <w:rsid w:val="00D100D7"/>
    <w:rsid w:val="00D1155B"/>
    <w:rsid w:val="00D1269A"/>
    <w:rsid w:val="00D36005"/>
    <w:rsid w:val="00D37DA6"/>
    <w:rsid w:val="00D44975"/>
    <w:rsid w:val="00D54A89"/>
    <w:rsid w:val="00D64D25"/>
    <w:rsid w:val="00D74C5C"/>
    <w:rsid w:val="00D978E6"/>
    <w:rsid w:val="00DA2FA7"/>
    <w:rsid w:val="00DB6E44"/>
    <w:rsid w:val="00DE661F"/>
    <w:rsid w:val="00DF2E46"/>
    <w:rsid w:val="00E44C8F"/>
    <w:rsid w:val="00E54BB0"/>
    <w:rsid w:val="00E54E49"/>
    <w:rsid w:val="00E709A7"/>
    <w:rsid w:val="00E740E3"/>
    <w:rsid w:val="00E77D01"/>
    <w:rsid w:val="00E85EEE"/>
    <w:rsid w:val="00EA1049"/>
    <w:rsid w:val="00EA78CA"/>
    <w:rsid w:val="00EC4AB5"/>
    <w:rsid w:val="00ED4EDA"/>
    <w:rsid w:val="00EF0061"/>
    <w:rsid w:val="00EF3812"/>
    <w:rsid w:val="00EF43B5"/>
    <w:rsid w:val="00F14D5F"/>
    <w:rsid w:val="00F21C7F"/>
    <w:rsid w:val="00F21CCC"/>
    <w:rsid w:val="00F26B0D"/>
    <w:rsid w:val="00F27B22"/>
    <w:rsid w:val="00F31F93"/>
    <w:rsid w:val="00F33E1E"/>
    <w:rsid w:val="00F40CC4"/>
    <w:rsid w:val="00F513A4"/>
    <w:rsid w:val="00F565F9"/>
    <w:rsid w:val="00F6057C"/>
    <w:rsid w:val="00F61E5C"/>
    <w:rsid w:val="00F711EF"/>
    <w:rsid w:val="00F71829"/>
    <w:rsid w:val="00F7723D"/>
    <w:rsid w:val="00F83347"/>
    <w:rsid w:val="00F85072"/>
    <w:rsid w:val="00F86073"/>
    <w:rsid w:val="00F87A31"/>
    <w:rsid w:val="00FA5106"/>
    <w:rsid w:val="00FA693C"/>
    <w:rsid w:val="00FB1320"/>
    <w:rsid w:val="00FB40AB"/>
    <w:rsid w:val="00FB4174"/>
    <w:rsid w:val="00FB66ED"/>
    <w:rsid w:val="00FB6FB8"/>
    <w:rsid w:val="00FC0E53"/>
    <w:rsid w:val="00FC1ECB"/>
    <w:rsid w:val="00FC3DA9"/>
    <w:rsid w:val="00FD3A5F"/>
    <w:rsid w:val="00FF2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2D34"/>
  <w15:chartTrackingRefBased/>
  <w15:docId w15:val="{7E874597-9D7C-4082-92FC-F1690B4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4C"/>
    <w:pPr>
      <w:spacing w:after="0"/>
    </w:pPr>
    <w:rPr>
      <w:rFonts w:ascii="Arial" w:hAnsi="Arial" w:cs="Arial"/>
      <w:sz w:val="24"/>
      <w:szCs w:val="24"/>
    </w:rPr>
  </w:style>
  <w:style w:type="paragraph" w:styleId="Heading1">
    <w:name w:val="heading 1"/>
    <w:basedOn w:val="Normal"/>
    <w:next w:val="Normal"/>
    <w:link w:val="Heading1Char"/>
    <w:uiPriority w:val="9"/>
    <w:qFormat/>
    <w:rsid w:val="00675D34"/>
    <w:pPr>
      <w:spacing w:line="240" w:lineRule="auto"/>
      <w:outlineLvl w:val="0"/>
    </w:pPr>
    <w:rPr>
      <w:b/>
      <w:sz w:val="28"/>
      <w:szCs w:val="28"/>
    </w:rPr>
  </w:style>
  <w:style w:type="paragraph" w:styleId="Heading2">
    <w:name w:val="heading 2"/>
    <w:basedOn w:val="Normal"/>
    <w:next w:val="Normal"/>
    <w:link w:val="Heading2Char"/>
    <w:uiPriority w:val="9"/>
    <w:unhideWhenUsed/>
    <w:qFormat/>
    <w:rsid w:val="00DB6E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CC"/>
    <w:pPr>
      <w:ind w:left="720"/>
      <w:contextualSpacing/>
    </w:pPr>
  </w:style>
  <w:style w:type="character" w:styleId="Hyperlink">
    <w:name w:val="Hyperlink"/>
    <w:basedOn w:val="DefaultParagraphFont"/>
    <w:uiPriority w:val="99"/>
    <w:unhideWhenUsed/>
    <w:rsid w:val="00D44975"/>
    <w:rPr>
      <w:color w:val="0563C1" w:themeColor="hyperlink"/>
      <w:u w:val="single"/>
    </w:rPr>
  </w:style>
  <w:style w:type="character" w:customStyle="1" w:styleId="UnresolvedMention">
    <w:name w:val="Unresolved Mention"/>
    <w:basedOn w:val="DefaultParagraphFont"/>
    <w:uiPriority w:val="99"/>
    <w:semiHidden/>
    <w:unhideWhenUsed/>
    <w:rsid w:val="00D44975"/>
    <w:rPr>
      <w:color w:val="605E5C"/>
      <w:shd w:val="clear" w:color="auto" w:fill="E1DFDD"/>
    </w:rPr>
  </w:style>
  <w:style w:type="character" w:customStyle="1" w:styleId="Heading1Char">
    <w:name w:val="Heading 1 Char"/>
    <w:basedOn w:val="DefaultParagraphFont"/>
    <w:link w:val="Heading1"/>
    <w:uiPriority w:val="9"/>
    <w:rsid w:val="00675D34"/>
    <w:rPr>
      <w:rFonts w:ascii="Arial" w:hAnsi="Arial" w:cs="Arial"/>
      <w:b/>
      <w:sz w:val="28"/>
      <w:szCs w:val="28"/>
    </w:rPr>
  </w:style>
  <w:style w:type="character" w:customStyle="1" w:styleId="Heading2Char">
    <w:name w:val="Heading 2 Char"/>
    <w:basedOn w:val="DefaultParagraphFont"/>
    <w:link w:val="Heading2"/>
    <w:uiPriority w:val="9"/>
    <w:rsid w:val="00DB6E44"/>
    <w:rPr>
      <w:rFonts w:ascii="Arial" w:hAnsi="Arial" w:cs="Arial"/>
      <w:b/>
      <w:sz w:val="24"/>
      <w:szCs w:val="24"/>
    </w:rPr>
  </w:style>
  <w:style w:type="paragraph" w:styleId="Header">
    <w:name w:val="header"/>
    <w:basedOn w:val="Normal"/>
    <w:link w:val="HeaderChar"/>
    <w:uiPriority w:val="99"/>
    <w:unhideWhenUsed/>
    <w:rsid w:val="00033266"/>
    <w:pPr>
      <w:tabs>
        <w:tab w:val="center" w:pos="4513"/>
        <w:tab w:val="right" w:pos="9026"/>
      </w:tabs>
      <w:spacing w:line="240" w:lineRule="auto"/>
    </w:pPr>
  </w:style>
  <w:style w:type="character" w:customStyle="1" w:styleId="HeaderChar">
    <w:name w:val="Header Char"/>
    <w:basedOn w:val="DefaultParagraphFont"/>
    <w:link w:val="Header"/>
    <w:uiPriority w:val="99"/>
    <w:rsid w:val="00033266"/>
  </w:style>
  <w:style w:type="paragraph" w:styleId="Footer">
    <w:name w:val="footer"/>
    <w:basedOn w:val="Normal"/>
    <w:link w:val="FooterChar"/>
    <w:uiPriority w:val="99"/>
    <w:unhideWhenUsed/>
    <w:rsid w:val="00033266"/>
    <w:pPr>
      <w:tabs>
        <w:tab w:val="center" w:pos="4513"/>
        <w:tab w:val="right" w:pos="9026"/>
      </w:tabs>
      <w:spacing w:line="240" w:lineRule="auto"/>
    </w:pPr>
  </w:style>
  <w:style w:type="character" w:customStyle="1" w:styleId="FooterChar">
    <w:name w:val="Footer Char"/>
    <w:basedOn w:val="DefaultParagraphFont"/>
    <w:link w:val="Footer"/>
    <w:uiPriority w:val="99"/>
    <w:rsid w:val="00033266"/>
  </w:style>
  <w:style w:type="paragraph" w:styleId="TOCHeading">
    <w:name w:val="TOC Heading"/>
    <w:basedOn w:val="Heading1"/>
    <w:next w:val="Normal"/>
    <w:uiPriority w:val="39"/>
    <w:unhideWhenUsed/>
    <w:qFormat/>
    <w:rsid w:val="00195909"/>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195909"/>
    <w:pPr>
      <w:spacing w:after="100"/>
    </w:pPr>
  </w:style>
  <w:style w:type="paragraph" w:styleId="TOC2">
    <w:name w:val="toc 2"/>
    <w:basedOn w:val="Normal"/>
    <w:next w:val="Normal"/>
    <w:autoRedefine/>
    <w:uiPriority w:val="39"/>
    <w:unhideWhenUsed/>
    <w:rsid w:val="00195909"/>
    <w:pPr>
      <w:spacing w:after="100"/>
      <w:ind w:left="220"/>
    </w:pPr>
  </w:style>
  <w:style w:type="table" w:styleId="TableGrid">
    <w:name w:val="Table Grid"/>
    <w:basedOn w:val="TableNormal"/>
    <w:uiPriority w:val="39"/>
    <w:rsid w:val="002B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49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8BA82-7268-4C34-B881-DBB23139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5A1676E2</Template>
  <TotalTime>0</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Niland</dc:creator>
  <cp:keywords/>
  <dc:description/>
  <cp:lastModifiedBy>Niland David DIGITAL GROUP IDENTITY AND TRUST (DDSP)</cp:lastModifiedBy>
  <cp:revision>3</cp:revision>
  <cp:lastPrinted>2019-06-13T13:00:00Z</cp:lastPrinted>
  <dcterms:created xsi:type="dcterms:W3CDTF">2019-08-05T11:10:00Z</dcterms:created>
  <dcterms:modified xsi:type="dcterms:W3CDTF">2019-08-05T11:10:00Z</dcterms:modified>
</cp:coreProperties>
</file>